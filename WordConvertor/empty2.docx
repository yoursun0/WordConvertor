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753" w:rsidRDefault="003E7753" w:rsidP="006F04DC">
      <w:pPr>
        <w:pStyle w:val="CourierNew7"/>
        <w:rPr>
          <w:lang w:eastAsia="zh-HK"/>
        </w:rPr>
      </w:pPr>
      <w:r>
        <w:rPr>
          <w:lang w:eastAsia="zh-HK"/>
        </w:rPr>
        <w:t xml:space="preserve"> </w:t>
      </w:r>
    </w:p>
    <w:p w:rsidR="003E7753" w:rsidRPr="006F04DC" w:rsidRDefault="003E7753" w:rsidP="006F04DC">
      <w:pPr>
        <w:pStyle w:val="CourierNew7"/>
      </w:pPr>
      <w:bookmarkStart w:id="0" w:name="_GoBack"/>
      <w:bookmarkEnd w:id="0"/>
    </w:p>
    <w:sectPr w:rsidR="003E7753" w:rsidRPr="006F04DC" w:rsidSect="00071037">
      <w:pgSz w:w="11907" w:h="16839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9"/>
  <w:doNotDisplayPageBoundaries/>
  <w:embedSystemFonts/>
  <w:bordersDoNotSurroundHeader/>
  <w:bordersDoNotSurroundFooter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1E14"/>
    <w:rsid w:val="00031E26"/>
    <w:rsid w:val="00071037"/>
    <w:rsid w:val="00093BAA"/>
    <w:rsid w:val="0023162C"/>
    <w:rsid w:val="003E7753"/>
    <w:rsid w:val="003F113D"/>
    <w:rsid w:val="004A2538"/>
    <w:rsid w:val="005A0385"/>
    <w:rsid w:val="006D5A69"/>
    <w:rsid w:val="006E6DBB"/>
    <w:rsid w:val="006F04DC"/>
    <w:rsid w:val="00845103"/>
    <w:rsid w:val="00951E14"/>
    <w:rsid w:val="00B551EA"/>
    <w:rsid w:val="00C8652C"/>
    <w:rsid w:val="00CA30C0"/>
    <w:rsid w:val="00CE1DDD"/>
    <w:rsid w:val="00F8376E"/>
    <w:rsid w:val="00FD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Arial Unicode MS" w:hAnsi="Courier New" w:cs="Courier New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3D"/>
    <w:rPr>
      <w:kern w:val="0"/>
      <w:sz w:val="14"/>
      <w:szCs w:val="1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CA30C0"/>
    <w:rPr>
      <w:rFonts w:ascii="Consolas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A30C0"/>
    <w:rPr>
      <w:rFonts w:ascii="Consolas" w:hAnsi="Consolas"/>
      <w:sz w:val="21"/>
      <w:lang w:eastAsia="zh-TW"/>
    </w:rPr>
  </w:style>
  <w:style w:type="paragraph" w:customStyle="1" w:styleId="CourierNew7">
    <w:name w:val="Courier New 7"/>
    <w:basedOn w:val="Normal"/>
    <w:link w:val="CourierNew7Char"/>
    <w:uiPriority w:val="99"/>
    <w:rsid w:val="006F04DC"/>
  </w:style>
  <w:style w:type="character" w:customStyle="1" w:styleId="CourierNew7Char">
    <w:name w:val="Courier New 7 Char"/>
    <w:basedOn w:val="DefaultParagraphFont"/>
    <w:link w:val="CourierNew7"/>
    <w:uiPriority w:val="99"/>
    <w:locked/>
    <w:rsid w:val="006F04DC"/>
    <w:rPr>
      <w:rFonts w:ascii="Courier New" w:hAnsi="Courier New" w:cs="Courier New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0</Words>
  <Characters>2</Characters>
  <Application>Microsoft Office Outlook</Application>
  <DocSecurity>0</DocSecurity>
  <Lines>0</Lines>
  <Paragraphs>0</Paragraphs>
  <ScaleCrop>false</ScaleCrop>
  <Company>Consumer Search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Chau</dc:creator>
  <cp:keywords/>
  <dc:description/>
  <cp:lastModifiedBy>Helic</cp:lastModifiedBy>
  <cp:revision>6</cp:revision>
  <dcterms:created xsi:type="dcterms:W3CDTF">2013-08-27T09:56:00Z</dcterms:created>
  <dcterms:modified xsi:type="dcterms:W3CDTF">2013-08-29T15:14:00Z</dcterms:modified>
</cp:coreProperties>
</file>