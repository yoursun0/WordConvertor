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753" w:rsidRDefault="003E7753" w:rsidP="006F04DC">
      <w:pPr>
        <w:pStyle w:val="CourierNew7"/>
        <w:rPr>
          <w:lang w:eastAsia="zh-HK"/>
        </w:rPr>
      </w:pPr>
      <w:r>
        <w:rPr>
          <w:lang w:eastAsia="zh-HK"/>
        </w:rPr>
        <w:t xml:space="preserve"> </w:t>
      </w:r>
    </w:p>
    <w:p w:rsidR="003E7753" w:rsidRPr="006F04DC" w:rsidRDefault="003E7753" w:rsidP="006F04DC">
      <w:pPr>
        <w:pStyle w:val="CourierNew7"/>
      </w:pPr>
      <w:bookmarkStart w:id="0" w:name="_GoBack"/>
      <w:bookmarkEnd w:id="0"/>
    </w:p>
    <w:p>
      <w:r>
        <w:t xml:space="preserve"> </w:t>
      </w:r>
    </w:p>
    <w:p>
      <w:r>
        <w:t xml:space="preserve">\\EDP\SC90\DATA\MT\SP\J7775E1.SPC                                    Page: 1 </w:t>
      </w:r>
    </w:p>
    <w:p>
      <w:r>
        <w:t>11:15:25 16/01/2014</w:t>
      </w:r>
    </w:p>
    <w:p>
      <w:r>
        <w:t/>
      </w:r>
    </w:p>
    <w:p>
      <w:r>
        <w:t>Q1U                       Phone Number</w:t>
      </w:r>
    </w:p>
    <w:p>
      <w:r>
        <w:t/>
      </w:r>
    </w:p>
    <w:p>
      <w:r>
        <w:t>Q2ET</w:t>
      </w:r>
    </w:p>
    <w:p>
      <w:r>
        <w:t>Q3ET</w:t>
      </w:r>
    </w:p>
    <w:p>
      <w:r>
        <w:t/>
      </w:r>
    </w:p>
    <w:p>
      <w:r>
        <w:t>Q4U                       Interviewer.</w:t>
      </w:r>
    </w:p>
    <w:p>
      <w:r>
        <w:t/>
      </w:r>
    </w:p>
    <w:p>
      <w:r>
        <w:t>Q5                        A1. Number of HHs</w:t>
      </w:r>
    </w:p>
    <w:p>
      <w:r>
        <w:t>C0                        None</w:t>
      </w:r>
    </w:p>
    <w:p>
      <w:r>
        <w:t>C&lt;01&gt;                     &lt;01&gt;</w:t>
      </w:r>
    </w:p>
    <w:p>
      <w:r>
        <w:t>1/9</w:t>
      </w:r>
    </w:p>
    <w:p>
      <w:r>
        <w:t>1/9</w:t>
      </w:r>
    </w:p>
    <w:p>
      <w:r>
        <w:t>C99                       D.K./Refused</w:t>
      </w:r>
    </w:p>
    <w:p>
      <w:r>
        <w:t/>
      </w:r>
    </w:p>
    <w:p>
      <w:r>
        <w:t>Q6         5              A2a.</w:t>
      </w:r>
    </w:p>
    <w:p>
      <w:r>
        <w:t/>
      </w:r>
    </w:p>
    <w:p>
      <w:r>
        <w:t>Q7         5              A2b.</w:t>
      </w:r>
    </w:p>
    <w:p>
      <w:r>
        <w:t/>
      </w:r>
    </w:p>
    <w:p>
      <w:r>
        <w:t>Q8                        A3. Sex &amp; Age</w:t>
      </w:r>
    </w:p>
    <w:p>
      <w:r>
        <w:t>C1                        Male: 3-11 (1)</w:t>
      </w:r>
    </w:p>
    <w:p>
      <w:r>
        <w:t>C2                        Male: 12-14 (2)</w:t>
      </w:r>
    </w:p>
    <w:p>
      <w:r>
        <w:t>C3                        Male: 15-19 (3)</w:t>
      </w:r>
    </w:p>
    <w:p>
      <w:r>
        <w:t>C4                        Male: 20-24 (4)</w:t>
      </w:r>
    </w:p>
    <w:p>
      <w:r>
        <w:t>C5                        Male: 25-29 (5)</w:t>
      </w:r>
    </w:p>
    <w:p>
      <w:r>
        <w:t>C6                        Male: 30-34 (6)</w:t>
      </w:r>
    </w:p>
    <w:p>
      <w:r>
        <w:t>C7                        Male: 35-39 (7)</w:t>
      </w:r>
    </w:p>
    <w:p>
      <w:r>
        <w:t>C8                        Male: 40-49 (8)</w:t>
      </w:r>
    </w:p>
    <w:p>
      <w:r>
        <w:t>C9                        Male: 50-59 (9)</w:t>
      </w:r>
    </w:p>
    <w:p>
      <w:r>
        <w:t>C10                       Male: 60-64 (10)</w:t>
      </w:r>
    </w:p>
    <w:p>
      <w:r>
        <w:t>C11                       Male: 65+ (11)</w:t>
      </w:r>
    </w:p>
    <w:p>
      <w:r>
        <w:t>C14                       Female: 3-11 (14)</w:t>
      </w:r>
    </w:p>
    <w:p>
      <w:r>
        <w:t>C15                       Female: 12-14 (15)</w:t>
      </w:r>
    </w:p>
    <w:p>
      <w:r>
        <w:t>C16                       Female: 15-19 (16)</w:t>
      </w:r>
    </w:p>
    <w:p>
      <w:r>
        <w:t>C17                       Female: 20-24 (17)</w:t>
      </w:r>
    </w:p>
    <w:p>
      <w:r>
        <w:t>C18                       Female: 25-29 (18)</w:t>
      </w:r>
    </w:p>
    <w:p>
      <w:r>
        <w:t>C19                       Female: 30-34 (19)</w:t>
      </w:r>
    </w:p>
    <w:p>
      <w:r>
        <w:t>C20                       Female: 35-39 (20)</w:t>
      </w:r>
    </w:p>
    <w:p>
      <w:r>
        <w:t>C21                       Female: 40-49 (21)</w:t>
      </w:r>
    </w:p>
    <w:p>
      <w:r>
        <w:t>C22                       Female: 50-59 (22)</w:t>
      </w:r>
    </w:p>
    <w:p>
      <w:r>
        <w:t>C23                       Female: 60-64 (23)</w:t>
      </w:r>
    </w:p>
    <w:p>
      <w:r>
        <w:t>C24                       Female: 65+ (24)</w:t>
      </w:r>
    </w:p>
    <w:p>
      <w:r>
        <w:t/>
      </w:r>
    </w:p>
    <w:p>
      <w:r>
        <w:t>Q9                        A4.</w:t>
      </w:r>
    </w:p>
    <w:p>
      <w:r>
        <w:t>C1                        Kennedy Town</w:t>
      </w:r>
    </w:p>
    <w:p>
      <w:r>
        <w:t>C2                        Hong Kong University</w:t>
      </w:r>
    </w:p>
    <w:p>
      <w:r>
        <w:t>C3                        Sai Ying Pun</w:t>
      </w:r>
    </w:p>
    <w:p>
      <w:r>
        <w:t>C4                        Sheung Wan</w:t>
      </w:r>
    </w:p>
    <w:p>
      <w:r>
        <w:t>C5                        Central</w:t>
      </w:r>
    </w:p>
    <w:p>
      <w:r>
        <w:t>C6                        Mid Levels</w:t>
      </w:r>
    </w:p>
    <w:p>
      <w:r>
        <w:t>C7                        Peak</w:t>
      </w:r>
    </w:p>
    <w:p>
      <w:r>
        <w:t>C8                        Admiralty</w:t>
      </w:r>
    </w:p>
    <w:p>
      <w:r>
        <w:t>C9                        HK Convention &amp; Exhibition Centre</w:t>
      </w:r>
    </w:p>
    <w:p>
      <w:r>
        <w:t>C10                       Wan Chai</w:t>
      </w:r>
    </w:p>
    <w:p>
      <w:r>
        <w:t>C11                       Causeway Bay</w:t>
      </w:r>
    </w:p>
    <w:p>
      <w:r>
        <w:t>C12                       Tin Hau</w:t>
      </w:r>
    </w:p>
    <w:p>
      <w:r>
        <w:t>C13                       Happy Valley</w:t>
      </w:r>
    </w:p>
    <w:p>
      <w:r>
        <w:t>C14                       Fortress Hill</w:t>
      </w:r>
    </w:p>
    <w:p>
      <w:r>
        <w:t>C15                       North Point</w:t>
      </w:r>
    </w:p>
    <w:p>
      <w:r>
        <w:t>C16                       Braemar Hill</w:t>
      </w:r>
    </w:p>
    <w:p>
      <w:r>
        <w:t>C17                       Quarry Bay</w:t>
      </w:r>
    </w:p>
    <w:p>
      <w:r>
        <w:t>C18                       Tai Koo</w:t>
      </w:r>
    </w:p>
    <w:p>
      <w:r>
        <w:t>C19                       Sai Wan Ho</w:t>
      </w:r>
    </w:p>
    <w:p>
      <w:pPr>
        <w:pageBreakBefore w:val="true"/>
      </w:pPr>
      <w:r>
        <w:t xml:space="preserve"> </w:t>
      </w:r>
    </w:p>
    <w:p>
      <w:r>
        <w:t>11:15:25 16/01/2014</w:t>
      </w:r>
    </w:p>
    <w:p>
      <w:r>
        <w:t/>
      </w:r>
    </w:p>
    <w:p>
      <w:r>
        <w:t>C20                       Yiu Tung</w:t>
      </w:r>
    </w:p>
    <w:p>
      <w:r>
        <w:t>C21                       Shau Kei Wan</w:t>
      </w:r>
    </w:p>
    <w:p>
      <w:r>
        <w:t>C22                       Heng Fa Chuen</w:t>
      </w:r>
    </w:p>
    <w:p>
      <w:r>
        <w:t>C23                       Chai Wan</w:t>
      </w:r>
    </w:p>
    <w:p>
      <w:r>
        <w:t>C24                       Siu Sai Wan</w:t>
      </w:r>
    </w:p>
    <w:p>
      <w:r>
        <w:t>C25                       South District (East)</w:t>
      </w:r>
    </w:p>
    <w:p>
      <w:r>
        <w:t>C26                       South District (West)</w:t>
      </w:r>
    </w:p>
    <w:p>
      <w:r>
        <w:t>C27                       South District (Central)</w:t>
      </w:r>
    </w:p>
    <w:p>
      <w:r>
        <w:t>C28                       Mount Parker &amp; Shek O</w:t>
      </w:r>
    </w:p>
    <w:p>
      <w:r>
        <w:t>C51                       Hung Hom Bay &amp; Hung Hom Station</w:t>
      </w:r>
    </w:p>
    <w:p>
      <w:r>
        <w:t>C52                       Hung Hom/ Whampoa</w:t>
      </w:r>
    </w:p>
    <w:p>
      <w:r>
        <w:t>C53                       Ho Man Tin</w:t>
      </w:r>
    </w:p>
    <w:p>
      <w:r>
        <w:t>C54                       Prince Edward Road &amp; Waterloo Road Surrounding Area</w:t>
      </w:r>
    </w:p>
    <w:p>
      <w:r>
        <w:t>C55                       To Kwa Wan &amp; Ma Tau Wai</w:t>
      </w:r>
    </w:p>
    <w:p>
      <w:r>
        <w:t>C56                       San Po Kong &amp; Kowloon City</w:t>
      </w:r>
    </w:p>
    <w:p>
      <w:r>
        <w:t>C57                       Kai Tak</w:t>
      </w:r>
    </w:p>
    <w:p>
      <w:r>
        <w:t>C58                       Kowloon Tong</w:t>
      </w:r>
    </w:p>
    <w:p>
      <w:r>
        <w:t>C59                       Lok Fu</w:t>
      </w:r>
    </w:p>
    <w:p>
      <w:r>
        <w:t>C70                       Yau Tong</w:t>
      </w:r>
    </w:p>
    <w:p>
      <w:r>
        <w:t>C71                       Tak Tin &amp; Hing Tin</w:t>
      </w:r>
    </w:p>
    <w:p>
      <w:r>
        <w:t>C72                       Lam Tin</w:t>
      </w:r>
    </w:p>
    <w:p>
      <w:r>
        <w:t>C73                       Kwun Tong</w:t>
      </w:r>
    </w:p>
    <w:p>
      <w:r>
        <w:t>C74                       Sau Mau Ping</w:t>
      </w:r>
    </w:p>
    <w:p>
      <w:r>
        <w:t>C75                       Ngau Tau Kok</w:t>
      </w:r>
    </w:p>
    <w:p>
      <w:r>
        <w:t>C76                       Lok Wah</w:t>
      </w:r>
    </w:p>
    <w:p>
      <w:r>
        <w:t>C77                       Shun Lee &amp; Shun Tin</w:t>
      </w:r>
    </w:p>
    <w:p>
      <w:r>
        <w:t>C78                       Kowloon Bay</w:t>
      </w:r>
    </w:p>
    <w:p>
      <w:r>
        <w:t>C79                       Kai Yip &amp; Richland Garden</w:t>
      </w:r>
    </w:p>
    <w:p>
      <w:r>
        <w:t>C80                       Choi Hung</w:t>
      </w:r>
    </w:p>
    <w:p>
      <w:r>
        <w:t>C81                       Tsz Wan Shan</w:t>
      </w:r>
    </w:p>
    <w:p>
      <w:r>
        <w:t>C82                       Diamond Hill</w:t>
      </w:r>
    </w:p>
    <w:p>
      <w:r>
        <w:t>C83                       Wong Tai Sin</w:t>
      </w:r>
    </w:p>
    <w:p>
      <w:r>
        <w:t>C84                       Mei Foo</w:t>
      </w:r>
    </w:p>
    <w:p>
      <w:r>
        <w:t>C85                       Lai Chi Kok</w:t>
      </w:r>
    </w:p>
    <w:p>
      <w:r>
        <w:t>C86                       Beacon Height/ Chak On</w:t>
      </w:r>
    </w:p>
    <w:p>
      <w:r>
        <w:t>C87                       Cheung Sha Wan</w:t>
      </w:r>
    </w:p>
    <w:p>
      <w:r>
        <w:t>C88                       Nam Cheong</w:t>
      </w:r>
    </w:p>
    <w:p>
      <w:r>
        <w:t>C89                       Sham Shui Po</w:t>
      </w:r>
    </w:p>
    <w:p>
      <w:r>
        <w:t>C90                       Shek Kip Mei</w:t>
      </w:r>
    </w:p>
    <w:p>
      <w:r>
        <w:t>C91                       Mongkok</w:t>
      </w:r>
    </w:p>
    <w:p>
      <w:r>
        <w:t>C92                       Mongkok East</w:t>
      </w:r>
    </w:p>
    <w:p>
      <w:r>
        <w:t>C93                       Yau Ma Tei</w:t>
      </w:r>
    </w:p>
    <w:p>
      <w:r>
        <w:t>C94                       Kowloon Station (West Kowloon)</w:t>
      </w:r>
    </w:p>
    <w:p>
      <w:r>
        <w:t>C95                       Jordan</w:t>
      </w:r>
    </w:p>
    <w:p>
      <w:r>
        <w:t>C96                       Tsim Sha Tsui/Tsim Sha Tsui East</w:t>
      </w:r>
    </w:p>
    <w:p>
      <w:r>
        <w:t>C97                       Olympic</w:t>
      </w:r>
    </w:p>
    <w:p>
      <w:r>
        <w:t>C98                       Prince Edward</w:t>
      </w:r>
    </w:p>
    <w:p>
      <w:r>
        <w:t>C99                       Austin</w:t>
      </w:r>
    </w:p>
    <w:p>
      <w:r>
        <w:t>C101                      Tai Wo Hau</w:t>
      </w:r>
    </w:p>
    <w:p>
      <w:r>
        <w:t>C102                      Kwai Shing &amp; Rivera Garden</w:t>
      </w:r>
    </w:p>
    <w:p>
      <w:r>
        <w:t>C103                      Kwai Hing</w:t>
      </w:r>
    </w:p>
    <w:p>
      <w:r>
        <w:t>C104                      Kwai Fong</w:t>
      </w:r>
    </w:p>
    <w:p>
      <w:r>
        <w:t>C105                      Shek Lei, Shek Yam &amp; On Yam</w:t>
      </w:r>
    </w:p>
    <w:p>
      <w:r>
        <w:t>C106                      Lai Yiu &amp; Wonderland Villas</w:t>
      </w:r>
    </w:p>
    <w:p>
      <w:r>
        <w:t>C107                      Lai King</w:t>
      </w:r>
    </w:p>
    <w:p>
      <w:r>
        <w:t>C108                      Kau Wa Keng/ Margaret Hospital</w:t>
      </w:r>
    </w:p>
    <w:p>
      <w:r>
        <w:t>C109                      Containeer Terminal</w:t>
      </w:r>
    </w:p>
    <w:p>
      <w:r>
        <w:t>C110                      Tsuen Wan Town Centre</w:t>
      </w:r>
    </w:p>
    <w:p>
      <w:r>
        <w:t>C111                      Tsuen Wan West</w:t>
      </w:r>
    </w:p>
    <w:p>
      <w:r>
        <w:t>C112                      Sam Tung Uk &amp; Shek Wai Kok</w:t>
      </w:r>
    </w:p>
    <w:p>
      <w:r>
        <w:t>C113                      Allway Garden/ Belvedere Garden</w:t>
      </w:r>
    </w:p>
    <w:p>
      <w:r>
        <w:t>C114                      Tsing Yi (South)</w:t>
      </w:r>
    </w:p>
    <w:p>
      <w:pPr>
        <w:pageBreakBefore w:val="true"/>
      </w:pPr>
      <w:r>
        <w:t xml:space="preserve"> </w:t>
      </w:r>
    </w:p>
    <w:p>
      <w:r>
        <w:t>11:15:25 16/01/2014</w:t>
      </w:r>
    </w:p>
    <w:p>
      <w:r>
        <w:t/>
      </w:r>
    </w:p>
    <w:p>
      <w:r>
        <w:t>C115                      Tsing Yi (North)</w:t>
      </w:r>
    </w:p>
    <w:p>
      <w:r>
        <w:t>C116                      Castle Peak Road Surrounding Areas</w:t>
      </w:r>
    </w:p>
    <w:p>
      <w:r>
        <w:t>C117                      Kam Sheung Road</w:t>
      </w:r>
    </w:p>
    <w:p>
      <w:r>
        <w:t>C118                      Shap Pat Heung/Au Tau/Ho Hok Shan</w:t>
      </w:r>
    </w:p>
    <w:p>
      <w:r>
        <w:t>C119                      Yuen Long</w:t>
      </w:r>
    </w:p>
    <w:p>
      <w:r>
        <w:t>C120                      Tai Tong</w:t>
      </w:r>
    </w:p>
    <w:p>
      <w:r>
        <w:t>C121                      Yuen Long Industrial Estate</w:t>
      </w:r>
    </w:p>
    <w:p>
      <w:r>
        <w:t>C122                      Long Ping</w:t>
      </w:r>
    </w:p>
    <w:p>
      <w:r>
        <w:t>C123                      Ma Tin Tsuen/Lung Tin Tsuen/Lam Hau Wai/Shan Ha Tsuen</w:t>
      </w:r>
    </w:p>
    <w:p>
      <w:r>
        <w:t>C124                      Tai Kei Leng/Ma Tin Pok</w:t>
      </w:r>
    </w:p>
    <w:p>
      <w:r>
        <w:t>C125                      Tin Heng/Tin Yat/Tin Sau</w:t>
      </w:r>
    </w:p>
    <w:p>
      <w:r>
        <w:t>C126                      Tin Yuet/Tin Fu</w:t>
      </w:r>
    </w:p>
    <w:p>
      <w:r>
        <w:t>C127                      Ginza/Tin Wu/Tin Tsz/Tin Wing</w:t>
      </w:r>
    </w:p>
    <w:p>
      <w:r>
        <w:t>C128                      Chung Fu/Chestwood/Tin Shui</w:t>
      </w:r>
    </w:p>
    <w:p>
      <w:r>
        <w:t>C129                      Locwood/Tin Yiu</w:t>
      </w:r>
    </w:p>
    <w:p>
      <w:r>
        <w:t>C130                      Tin Shui Wai</w:t>
      </w:r>
    </w:p>
    <w:p>
      <w:r>
        <w:t>C131                      Hung Shui Kiu</w:t>
      </w:r>
    </w:p>
    <w:p>
      <w:r>
        <w:t>C132                      Lau Fau Shan</w:t>
      </w:r>
    </w:p>
    <w:p>
      <w:r>
        <w:t>C133                      Chung Uk Tsuen</w:t>
      </w:r>
    </w:p>
    <w:p>
      <w:r>
        <w:t>C134                      Lam Tei/Nai Wai</w:t>
      </w:r>
    </w:p>
    <w:p>
      <w:r>
        <w:t>C135                      Siu Hong/Kei Lun/Ching Chung</w:t>
      </w:r>
    </w:p>
    <w:p>
      <w:r>
        <w:t>C136                      Kin Sang/Tin King</w:t>
      </w:r>
    </w:p>
    <w:p>
      <w:r>
        <w:t>C137                      Por Lo Shan</w:t>
      </w:r>
    </w:p>
    <w:p>
      <w:r>
        <w:t>C138                      Tai Hing North/Shek Pai</w:t>
      </w:r>
    </w:p>
    <w:p>
      <w:r>
        <w:t>C139                      Ming Kum/Tsing Wun</w:t>
      </w:r>
    </w:p>
    <w:p>
      <w:r>
        <w:t>C140                      Tuen Mun</w:t>
      </w:r>
    </w:p>
    <w:p>
      <w:r>
        <w:t>C141                      On Ting/Siu Lun</w:t>
      </w:r>
    </w:p>
    <w:p>
      <w:r>
        <w:t>C142                      Sam Shing</w:t>
      </w:r>
    </w:p>
    <w:p>
      <w:r>
        <w:t>C143                      Tuen Mun Swimming Pool/Goodview Garden/Yau Oi</w:t>
      </w:r>
    </w:p>
    <w:p>
      <w:r>
        <w:t>C144                      Ferry Pier Terminus/Siu Hei/Melody Garden</w:t>
      </w:r>
    </w:p>
    <w:p>
      <w:r>
        <w:t>C145                      Butterfly/LRT Depot/Lung Mun/Tsing Shan Tsuen</w:t>
      </w:r>
    </w:p>
    <w:p>
      <w:r>
        <w:t>C146                      Pillar point/Lung Kwu Ta/Pak Nai</w:t>
      </w:r>
    </w:p>
    <w:p>
      <w:r>
        <w:t>C151                      Tiu Keng Leng</w:t>
      </w:r>
    </w:p>
    <w:p>
      <w:r>
        <w:t>C152                      Tai Siu Chik Sha (Area 86)</w:t>
      </w:r>
    </w:p>
    <w:p>
      <w:r>
        <w:t>C153                      Hang Hau</w:t>
      </w:r>
    </w:p>
    <w:p>
      <w:r>
        <w:t>C154                      Sheung Tak &amp; Kwong Ming</w:t>
      </w:r>
    </w:p>
    <w:p>
      <w:r>
        <w:t>C155                      Po Lam</w:t>
      </w:r>
    </w:p>
    <w:p>
      <w:r>
        <w:t>C156                      Tsui Lam &amp; Hong King</w:t>
      </w:r>
    </w:p>
    <w:p>
      <w:r>
        <w:t>C157                      Tung Chung</w:t>
      </w:r>
    </w:p>
    <w:p>
      <w:r>
        <w:t>C158                      Chek Lap Kok/Airport/Asia World-Expo</w:t>
      </w:r>
    </w:p>
    <w:p>
      <w:r>
        <w:t>C159                      Sunny Bay/Disneyland</w:t>
      </w:r>
    </w:p>
    <w:p>
      <w:r>
        <w:t>C160                      Sai Kung</w:t>
      </w:r>
    </w:p>
    <w:p>
      <w:r>
        <w:t>C161                      Pat sin Leng Country Park</w:t>
      </w:r>
    </w:p>
    <w:p>
      <w:r>
        <w:t>C162                      Wu Kai Sha</w:t>
      </w:r>
    </w:p>
    <w:p>
      <w:r>
        <w:t>C163                      Ma On Shan</w:t>
      </w:r>
    </w:p>
    <w:p>
      <w:r>
        <w:t>C164                      Heng On</w:t>
      </w:r>
    </w:p>
    <w:p>
      <w:r>
        <w:t>C165                      Tai Shui Hang</w:t>
      </w:r>
    </w:p>
    <w:p>
      <w:r>
        <w:t>C166                      University</w:t>
      </w:r>
    </w:p>
    <w:p>
      <w:r>
        <w:t>C167                      Racecourse/Fo Tan</w:t>
      </w:r>
    </w:p>
    <w:p>
      <w:r>
        <w:t>C168                      Shek Mun</w:t>
      </w:r>
    </w:p>
    <w:p>
      <w:r>
        <w:t>C169                      Lion Rock Country Park</w:t>
      </w:r>
    </w:p>
    <w:p>
      <w:r>
        <w:t>C170                      City One</w:t>
      </w:r>
    </w:p>
    <w:p>
      <w:r>
        <w:t>C171                      Sha Tin Wai</w:t>
      </w:r>
    </w:p>
    <w:p>
      <w:r>
        <w:t>C172                      Sha Tin</w:t>
      </w:r>
    </w:p>
    <w:p>
      <w:r>
        <w:t>C173                      Sui Wo Court/Greenwood Terrace/Garden Villa</w:t>
      </w:r>
    </w:p>
    <w:p>
      <w:r>
        <w:t>C174                      Che Kung Temple</w:t>
      </w:r>
    </w:p>
    <w:p>
      <w:r>
        <w:t>C175                      Tai Wai</w:t>
      </w:r>
    </w:p>
    <w:p>
      <w:r>
        <w:t>C176                      Sha Tin Heights/Pak Shek/Hin Tin</w:t>
      </w:r>
    </w:p>
    <w:p>
      <w:r>
        <w:t>C177                      Tai Po Country Park</w:t>
      </w:r>
    </w:p>
    <w:p>
      <w:r>
        <w:t>C178                      Tai Mo Shan</w:t>
      </w:r>
    </w:p>
    <w:p>
      <w:r>
        <w:t>C179                      Tai Po Industrial Estate</w:t>
      </w:r>
    </w:p>
    <w:p>
      <w:r>
        <w:t>C180                      Tai Po Market</w:t>
      </w:r>
    </w:p>
    <w:p>
      <w:pPr>
        <w:pageBreakBefore w:val="true"/>
      </w:pPr>
      <w:r>
        <w:t xml:space="preserve"> </w:t>
      </w:r>
    </w:p>
    <w:p>
      <w:r>
        <w:t>11:15:25 16/01/2014</w:t>
      </w:r>
    </w:p>
    <w:p>
      <w:r>
        <w:t/>
      </w:r>
    </w:p>
    <w:p>
      <w:r>
        <w:t>C181                      Tai Wo</w:t>
      </w:r>
    </w:p>
    <w:p>
      <w:r>
        <w:t>C182                      Wo Hop Shek</w:t>
      </w:r>
    </w:p>
    <w:p>
      <w:r>
        <w:t>C183                      Fanling</w:t>
      </w:r>
    </w:p>
    <w:p>
      <w:r>
        <w:t>C184                      Lung Yeuk Tau</w:t>
      </w:r>
    </w:p>
    <w:p>
      <w:r>
        <w:t>C185                      Wo Keng shan</w:t>
      </w:r>
    </w:p>
    <w:p>
      <w:r>
        <w:t>C186                      Nan Sang Wai</w:t>
      </w:r>
    </w:p>
    <w:p>
      <w:r>
        <w:t>C187                      Sheung Shui</w:t>
      </w:r>
    </w:p>
    <w:p>
      <w:r>
        <w:t>C188                      Ki lun shan</w:t>
      </w:r>
    </w:p>
    <w:p>
      <w:r>
        <w:t>C189                      Kwu Tung</w:t>
      </w:r>
    </w:p>
    <w:p>
      <w:r>
        <w:t>C190                      Lok Ma Chau</w:t>
      </w:r>
    </w:p>
    <w:p>
      <w:r>
        <w:t>C191                      Lo Wu</w:t>
      </w:r>
    </w:p>
    <w:p>
      <w:r>
        <w:t>C192                      Lantau Island - Others</w:t>
      </w:r>
    </w:p>
    <w:p>
      <w:r>
        <w:t>C193                      Other Outlying Islands</w:t>
      </w:r>
    </w:p>
    <w:p>
      <w:r>
        <w:t>C194                      Ngong Ping/Lantau Peak/ Big Buddha</w:t>
      </w:r>
    </w:p>
    <w:p>
      <w:r>
        <w:t>C201                      Macau</w:t>
      </w:r>
    </w:p>
    <w:p>
      <w:r>
        <w:t>C202                      Shen Zhen</w:t>
      </w:r>
    </w:p>
    <w:p>
      <w:r>
        <w:t>C203                      Guong Dong Province</w:t>
      </w:r>
    </w:p>
    <w:p>
      <w:r>
        <w:t>C204                      Other Mainland</w:t>
      </w:r>
    </w:p>
    <w:p>
      <w:r>
        <w:t/>
      </w:r>
    </w:p>
    <w:p>
      <w:r>
        <w:t>Q10                       A4. Quota by District</w:t>
      </w:r>
    </w:p>
    <w:p>
      <w:r>
        <w:t>C1                        Central &amp; Western (1)</w:t>
      </w:r>
    </w:p>
    <w:p>
      <w:r>
        <w:t>C2                        Wanchai (2)</w:t>
      </w:r>
    </w:p>
    <w:p>
      <w:r>
        <w:t>C3                        North Point (3)</w:t>
      </w:r>
    </w:p>
    <w:p>
      <w:r>
        <w:t>C4                        Eastern (4)</w:t>
      </w:r>
    </w:p>
    <w:p>
      <w:r>
        <w:t>C5                        Southern (5)</w:t>
      </w:r>
    </w:p>
    <w:p>
      <w:r>
        <w:t>C6                        Kowloon City (6)</w:t>
      </w:r>
    </w:p>
    <w:p>
      <w:r>
        <w:t>C7                        Kwun Tong I (7)</w:t>
      </w:r>
    </w:p>
    <w:p>
      <w:r>
        <w:t>C8                        Kwun tong II (8)</w:t>
      </w:r>
    </w:p>
    <w:p>
      <w:r>
        <w:t>C9                        Wong Tai Sin (9)</w:t>
      </w:r>
    </w:p>
    <w:p>
      <w:r>
        <w:t>C10                       Sham Shui Po (10)</w:t>
      </w:r>
    </w:p>
    <w:p>
      <w:r>
        <w:t>C11                       Yau Tsim Mong (11)</w:t>
      </w:r>
    </w:p>
    <w:p>
      <w:r>
        <w:t>C12                       Kwai Chung (12)</w:t>
      </w:r>
    </w:p>
    <w:p>
      <w:r>
        <w:t>C13                       Tsuen Wan (13)</w:t>
      </w:r>
    </w:p>
    <w:p>
      <w:r>
        <w:t>C14                       Tsing Yi (14)</w:t>
      </w:r>
    </w:p>
    <w:p>
      <w:r>
        <w:t>C15                       Tuen Mun (15)</w:t>
      </w:r>
    </w:p>
    <w:p>
      <w:r>
        <w:t>C16                       Yuen Long (16)</w:t>
      </w:r>
    </w:p>
    <w:p>
      <w:r>
        <w:t>C17                       Tin Shui wai (17)</w:t>
      </w:r>
    </w:p>
    <w:p>
      <w:r>
        <w:t>C18                       Tsueng Kwan O (18)</w:t>
      </w:r>
    </w:p>
    <w:p>
      <w:r>
        <w:t>C19                       North Lantau (19)</w:t>
      </w:r>
    </w:p>
    <w:p>
      <w:r>
        <w:t>C20                       Shatin (20)</w:t>
      </w:r>
    </w:p>
    <w:p>
      <w:r>
        <w:t>C21                       Ma On Shan (21)</w:t>
      </w:r>
    </w:p>
    <w:p>
      <w:r>
        <w:t>C22                       Tai Po (22)</w:t>
      </w:r>
    </w:p>
    <w:p>
      <w:r>
        <w:t>C23                       Fanling (23)</w:t>
      </w:r>
    </w:p>
    <w:p>
      <w:r>
        <w:t>C24                       Sheung Shui (24)</w:t>
      </w:r>
    </w:p>
    <w:p>
      <w:r>
        <w:t>C25                       Sai Kung (25)</w:t>
      </w:r>
    </w:p>
    <w:p>
      <w:r>
        <w:t>C26                       Islands (26)</w:t>
      </w:r>
    </w:p>
    <w:p>
      <w:r>
        <w:t>S1    5                   HK</w:t>
      </w:r>
    </w:p>
    <w:p>
      <w:r>
        <w:t>S6    11                  KLN</w:t>
      </w:r>
    </w:p>
    <w:p>
      <w:r>
        <w:t>S12   26                  NT &amp; Rural Areas</w:t>
      </w:r>
    </w:p>
    <w:p>
      <w:r>
        <w:t/>
      </w:r>
    </w:p>
    <w:p>
      <w:r>
        <w:t>Q11ET                     Quota_age</w:t>
      </w:r>
    </w:p>
    <w:p>
      <w:r>
        <w:t/>
      </w:r>
    </w:p>
    <w:p>
      <w:r>
        <w:t>Q12                       A5.</w:t>
      </w:r>
    </w:p>
    <w:p>
      <w:r>
        <w:t>C1                        Self-owned housing estate</w:t>
      </w:r>
    </w:p>
    <w:p>
      <w:r>
        <w:t>C2                        Rented housing estate</w:t>
      </w:r>
    </w:p>
    <w:p>
      <w:r>
        <w:t>C3                        Home Ownership Scheme</w:t>
      </w:r>
    </w:p>
    <w:p>
      <w:r>
        <w:t>C4                        Rented Home Ownership Scheme</w:t>
      </w:r>
    </w:p>
    <w:p>
      <w:r>
        <w:t>C5                        Rented private estate</w:t>
      </w:r>
    </w:p>
    <w:p>
      <w:r>
        <w:t>C6                        Self-owned private estate</w:t>
      </w:r>
    </w:p>
    <w:p>
      <w:r>
        <w:t>C7                        Provided from company</w:t>
      </w:r>
    </w:p>
    <w:p>
      <w:r>
        <w:t>C8                        Others</w:t>
      </w:r>
    </w:p>
    <w:p>
      <w:r>
        <w:t>C9                        Don't know / Refused;L</w:t>
      </w:r>
    </w:p>
    <w:p>
      <w:pPr>
        <w:pageBreakBefore w:val="true"/>
      </w:pPr>
      <w:r>
        <w:t xml:space="preserve"> </w:t>
      </w:r>
    </w:p>
    <w:p>
      <w:r>
        <w:t>11:15:25 16/01/2014</w:t>
      </w:r>
    </w:p>
    <w:p>
      <w:r>
        <w:t/>
      </w:r>
    </w:p>
    <w:p>
      <w:r>
        <w:t/>
      </w:r>
    </w:p>
    <w:p>
      <w:r>
        <w:t>Q13                       B1. Nearest MTR Station</w:t>
      </w:r>
    </w:p>
    <w:p>
      <w:r>
        <w:t>C1                        CEN</w:t>
      </w:r>
    </w:p>
    <w:p>
      <w:r>
        <w:t>C2                        ADM</w:t>
      </w:r>
    </w:p>
    <w:p>
      <w:r>
        <w:t>C3                        TST</w:t>
      </w:r>
    </w:p>
    <w:p>
      <w:r>
        <w:t>C4                        JOR</w:t>
      </w:r>
    </w:p>
    <w:p>
      <w:r>
        <w:t>C5                        YMT</w:t>
      </w:r>
    </w:p>
    <w:p>
      <w:r>
        <w:t>C6                        MOK</w:t>
      </w:r>
    </w:p>
    <w:p>
      <w:r>
        <w:t>C7                        SKM</w:t>
      </w:r>
    </w:p>
    <w:p>
      <w:r>
        <w:t>C8                        KOT</w:t>
      </w:r>
    </w:p>
    <w:p>
      <w:r>
        <w:t>C9                        LOF</w:t>
      </w:r>
    </w:p>
    <w:p>
      <w:r>
        <w:t>C10                       WTS</w:t>
      </w:r>
    </w:p>
    <w:p>
      <w:r>
        <w:t>C11                       DIH</w:t>
      </w:r>
    </w:p>
    <w:p>
      <w:r>
        <w:t>C12                       CHH</w:t>
      </w:r>
    </w:p>
    <w:p>
      <w:r>
        <w:t>C13                       KOB</w:t>
      </w:r>
    </w:p>
    <w:p>
      <w:r>
        <w:t>C14                       NTK</w:t>
      </w:r>
    </w:p>
    <w:p>
      <w:r>
        <w:t>C15                       KWT</w:t>
      </w:r>
    </w:p>
    <w:p>
      <w:r>
        <w:t>C16                       PRE</w:t>
      </w:r>
    </w:p>
    <w:p>
      <w:r>
        <w:t>C17                       SSP</w:t>
      </w:r>
    </w:p>
    <w:p>
      <w:r>
        <w:t>C18                       CSW</w:t>
      </w:r>
    </w:p>
    <w:p>
      <w:r>
        <w:t>C19                       LCK</w:t>
      </w:r>
    </w:p>
    <w:p>
      <w:r>
        <w:t>C20                       MEF</w:t>
      </w:r>
    </w:p>
    <w:p>
      <w:r>
        <w:t>C21                       LAK</w:t>
      </w:r>
    </w:p>
    <w:p>
      <w:r>
        <w:t>C22                       KWF</w:t>
      </w:r>
    </w:p>
    <w:p>
      <w:r>
        <w:t>C23                       KWH</w:t>
      </w:r>
    </w:p>
    <w:p>
      <w:r>
        <w:t>C24                       TWH</w:t>
      </w:r>
    </w:p>
    <w:p>
      <w:r>
        <w:t>C25                       TSW</w:t>
      </w:r>
    </w:p>
    <w:p>
      <w:r>
        <w:t>C26                       SHW</w:t>
      </w:r>
    </w:p>
    <w:p>
      <w:r>
        <w:t>C27                       WAC</w:t>
      </w:r>
    </w:p>
    <w:p>
      <w:r>
        <w:t>C28                       CAB</w:t>
      </w:r>
    </w:p>
    <w:p>
      <w:r>
        <w:t>C29                       TIH</w:t>
      </w:r>
    </w:p>
    <w:p>
      <w:r>
        <w:t>C30                       FOH</w:t>
      </w:r>
    </w:p>
    <w:p>
      <w:r>
        <w:t>C31                       NOP</w:t>
      </w:r>
    </w:p>
    <w:p>
      <w:r>
        <w:t>C32                       QUB</w:t>
      </w:r>
    </w:p>
    <w:p>
      <w:r>
        <w:t>C33                       TAK</w:t>
      </w:r>
    </w:p>
    <w:p>
      <w:r>
        <w:t>C34                       SWH</w:t>
      </w:r>
    </w:p>
    <w:p>
      <w:r>
        <w:t>C35                       SKW</w:t>
      </w:r>
    </w:p>
    <w:p>
      <w:r>
        <w:t>C36                       HFC</w:t>
      </w:r>
    </w:p>
    <w:p>
      <w:r>
        <w:t>C37                       CHW</w:t>
      </w:r>
    </w:p>
    <w:p>
      <w:r>
        <w:t>C38                       LAT</w:t>
      </w:r>
    </w:p>
    <w:p>
      <w:r>
        <w:t>C39                       HOK</w:t>
      </w:r>
    </w:p>
    <w:p>
      <w:r>
        <w:t>C40                       KOW</w:t>
      </w:r>
    </w:p>
    <w:p>
      <w:r>
        <w:t>C41                       OLY</w:t>
      </w:r>
    </w:p>
    <w:p>
      <w:r>
        <w:t>C42                       TSY</w:t>
      </w:r>
    </w:p>
    <w:p>
      <w:r>
        <w:t>C43                       TUC</w:t>
      </w:r>
    </w:p>
    <w:p>
      <w:r>
        <w:t>C44                       AIR</w:t>
      </w:r>
    </w:p>
    <w:p>
      <w:r>
        <w:t>C48                       YAT</w:t>
      </w:r>
    </w:p>
    <w:p>
      <w:r>
        <w:t>C49                       TIK</w:t>
      </w:r>
    </w:p>
    <w:p>
      <w:r>
        <w:t>C50                       TKO</w:t>
      </w:r>
    </w:p>
    <w:p>
      <w:r>
        <w:t>C51                       HAH</w:t>
      </w:r>
    </w:p>
    <w:p>
      <w:r>
        <w:t>C52                       POA</w:t>
      </w:r>
    </w:p>
    <w:p>
      <w:r>
        <w:t>C53                       NAC</w:t>
      </w:r>
    </w:p>
    <w:p>
      <w:r>
        <w:t>C54                       SUN</w:t>
      </w:r>
    </w:p>
    <w:p>
      <w:r>
        <w:t>C55                       DIS</w:t>
      </w:r>
    </w:p>
    <w:p>
      <w:r>
        <w:t>C56                       AWE</w:t>
      </w:r>
    </w:p>
    <w:p>
      <w:r>
        <w:t>C64                       Hung Hom</w:t>
      </w:r>
    </w:p>
    <w:p>
      <w:r>
        <w:t>C65                       Mong Kok East</w:t>
      </w:r>
    </w:p>
    <w:p>
      <w:r>
        <w:t>C67                       Tai Wai</w:t>
      </w:r>
    </w:p>
    <w:p>
      <w:r>
        <w:t>C68                       Sha Tin</w:t>
      </w:r>
    </w:p>
    <w:p>
      <w:r>
        <w:t>C69                       Fo Tan</w:t>
      </w:r>
    </w:p>
    <w:p>
      <w:r>
        <w:t>C70                       Racecourse</w:t>
      </w:r>
    </w:p>
    <w:p>
      <w:r>
        <w:t>C71                       University</w:t>
      </w:r>
    </w:p>
    <w:p>
      <w:pPr>
        <w:pageBreakBefore w:val="true"/>
      </w:pPr>
      <w:r>
        <w:t xml:space="preserve"> </w:t>
      </w:r>
    </w:p>
    <w:p>
      <w:r>
        <w:t>11:15:25 16/01/2014</w:t>
      </w:r>
    </w:p>
    <w:p>
      <w:r>
        <w:t/>
      </w:r>
    </w:p>
    <w:p>
      <w:r>
        <w:t>C72                       Tai Po Market</w:t>
      </w:r>
    </w:p>
    <w:p>
      <w:r>
        <w:t>C73                       Tai Wo</w:t>
      </w:r>
    </w:p>
    <w:p>
      <w:r>
        <w:t>C74                       Fanling</w:t>
      </w:r>
    </w:p>
    <w:p>
      <w:r>
        <w:t>C75                       Sheung Shui</w:t>
      </w:r>
    </w:p>
    <w:p>
      <w:r>
        <w:t>C76                       Lo Wu</w:t>
      </w:r>
    </w:p>
    <w:p>
      <w:r>
        <w:t>C78                       Lok Ma Chau</w:t>
      </w:r>
    </w:p>
    <w:p>
      <w:r>
        <w:t>C80                       East Tsim Sha Tsui</w:t>
      </w:r>
    </w:p>
    <w:p>
      <w:r>
        <w:t>C96                       Che Kung Temple</w:t>
      </w:r>
    </w:p>
    <w:p>
      <w:r>
        <w:t>C97                       Sha Tin Wai</w:t>
      </w:r>
    </w:p>
    <w:p>
      <w:r>
        <w:t>C98                       City One</w:t>
      </w:r>
    </w:p>
    <w:p>
      <w:r>
        <w:t>C99                       Shek Mum</w:t>
      </w:r>
    </w:p>
    <w:p>
      <w:r>
        <w:t>C100                      Tai Shui Hang</w:t>
      </w:r>
    </w:p>
    <w:p>
      <w:r>
        <w:t>C101                      Heng On</w:t>
      </w:r>
    </w:p>
    <w:p>
      <w:r>
        <w:t>C102                      Ma On Shan</w:t>
      </w:r>
    </w:p>
    <w:p>
      <w:r>
        <w:t>C103                      Wu Kai Sha</w:t>
      </w:r>
    </w:p>
    <w:p>
      <w:r>
        <w:t>C114                      Tsuen Wan West</w:t>
      </w:r>
    </w:p>
    <w:p>
      <w:r>
        <w:t>C115                      Kam Sheung Road</w:t>
      </w:r>
    </w:p>
    <w:p>
      <w:r>
        <w:t>C116                      Yuen Long</w:t>
      </w:r>
    </w:p>
    <w:p>
      <w:r>
        <w:t>C117                      Long Ping</w:t>
      </w:r>
    </w:p>
    <w:p>
      <w:r>
        <w:t>C118                      Tin Shui Wai</w:t>
      </w:r>
    </w:p>
    <w:p>
      <w:r>
        <w:t>C119                      Siu Hong</w:t>
      </w:r>
    </w:p>
    <w:p>
      <w:r>
        <w:t>C120                      Tuen Mun</w:t>
      </w:r>
    </w:p>
    <w:p>
      <w:r>
        <w:t>C999                      Don't know</w:t>
      </w:r>
    </w:p>
    <w:p>
      <w:r>
        <w:t/>
      </w:r>
    </w:p>
    <w:p>
      <w:r>
        <w:t>Q14                       B2.</w:t>
      </w:r>
    </w:p>
    <w:p>
      <w:r>
        <w:t>C1                        On foot, within 5 minutes</w:t>
      </w:r>
    </w:p>
    <w:p>
      <w:r>
        <w:t>C2                        On foot, between 6 - 10 minutes</w:t>
      </w:r>
    </w:p>
    <w:p>
      <w:r>
        <w:t>C3                        On foot, between 11 - 15 minutes</w:t>
      </w:r>
    </w:p>
    <w:p>
      <w:r>
        <w:t>C4                        On foot, over 15 minutes</w:t>
      </w:r>
    </w:p>
    <w:p>
      <w:r>
        <w:t>C5                        By mode of transport</w:t>
      </w:r>
    </w:p>
    <w:p>
      <w:r>
        <w:t>C6                        Don't know the location of the MTR station</w:t>
      </w:r>
    </w:p>
    <w:p>
      <w:r>
        <w:t>C8                        Ride in by default</w:t>
      </w:r>
    </w:p>
    <w:p>
      <w:r>
        <w:t/>
      </w:r>
    </w:p>
    <w:p>
      <w:r>
        <w:t>Q15                       B3. Learest LR station</w:t>
      </w:r>
    </w:p>
    <w:p>
      <w:r>
        <w:t>C1                        Shui Pin Wai</w:t>
      </w:r>
    </w:p>
    <w:p>
      <w:r>
        <w:t>C2                        Fung Nin Road</w:t>
      </w:r>
    </w:p>
    <w:p>
      <w:r>
        <w:t>C3                        Hong Lok Road</w:t>
      </w:r>
    </w:p>
    <w:p>
      <w:r>
        <w:t>C4                        Tai Tong Road</w:t>
      </w:r>
    </w:p>
    <w:p>
      <w:r>
        <w:t>C5                        Yuen Long Terminus</w:t>
      </w:r>
    </w:p>
    <w:p>
      <w:r>
        <w:t>C11                       Tin Heng/ Wetland Park</w:t>
      </w:r>
    </w:p>
    <w:p>
      <w:r>
        <w:t>C12                       Tin Sau</w:t>
      </w:r>
    </w:p>
    <w:p>
      <w:r>
        <w:t>C13                       Tin Yat</w:t>
      </w:r>
    </w:p>
    <w:p>
      <w:r>
        <w:t>C14                       Tin Fu/ Chung Fu</w:t>
      </w:r>
    </w:p>
    <w:p>
      <w:r>
        <w:t>C15                       Tin Yuet/ Tin Wing</w:t>
      </w:r>
    </w:p>
    <w:p>
      <w:r>
        <w:t>C16                       Chestwood</w:t>
      </w:r>
    </w:p>
    <w:p>
      <w:r>
        <w:t>C17                       Ginza/ Tin Wu/  Tin Tsz</w:t>
      </w:r>
    </w:p>
    <w:p>
      <w:r>
        <w:t>C18                       Tin Shui/ Locwood</w:t>
      </w:r>
    </w:p>
    <w:p>
      <w:r>
        <w:t>C19                       Tin Yiu</w:t>
      </w:r>
    </w:p>
    <w:p>
      <w:r>
        <w:t>C20                       Tin Shui Wai</w:t>
      </w:r>
    </w:p>
    <w:p>
      <w:r>
        <w:t>C21                       Kei Lun/ Ching Chung/ Kin Sang</w:t>
      </w:r>
    </w:p>
    <w:p>
      <w:r>
        <w:t>C22                       Siu Hong</w:t>
      </w:r>
    </w:p>
    <w:p>
      <w:r>
        <w:t>C23                       Tin King/ Leung King/ San Wai</w:t>
      </w:r>
    </w:p>
    <w:p>
      <w:r>
        <w:t>C24                       Tai Hing (South)/ Tai Hing (North)/ Ngan Wai</w:t>
      </w:r>
    </w:p>
    <w:p>
      <w:r>
        <w:t>C25                       Affluence/ Tuen Mun Hospital</w:t>
      </w:r>
    </w:p>
    <w:p>
      <w:r>
        <w:t>C26                       Prime View/ Fung Tei</w:t>
      </w:r>
    </w:p>
    <w:p>
      <w:r>
        <w:t>C27                       Shek Pai/ Ming Kum</w:t>
      </w:r>
    </w:p>
    <w:p>
      <w:r>
        <w:t>C28                       Ho Tin</w:t>
      </w:r>
    </w:p>
    <w:p>
      <w:r>
        <w:t>C29                       Kin On</w:t>
      </w:r>
    </w:p>
    <w:p>
      <w:r>
        <w:t>C30                       Ho Fuk Tong/ San Hui/ Pui To</w:t>
      </w:r>
    </w:p>
    <w:p>
      <w:r>
        <w:t>C31                       Tuen Mun/ Town Centre</w:t>
      </w:r>
    </w:p>
    <w:p>
      <w:r>
        <w:t>C32                       Tsing Wun/ Tsing Shan Tsuen</w:t>
      </w:r>
    </w:p>
    <w:p>
      <w:r>
        <w:t>C33                       Lung Mun/ LRT Depot</w:t>
      </w:r>
    </w:p>
    <w:p>
      <w:pPr>
        <w:pageBreakBefore w:val="true"/>
      </w:pPr>
      <w:r>
        <w:t xml:space="preserve"> </w:t>
      </w:r>
    </w:p>
    <w:p>
      <w:r>
        <w:t>11:15:25 16/01/2014</w:t>
      </w:r>
    </w:p>
    <w:p>
      <w:r>
        <w:t/>
      </w:r>
    </w:p>
    <w:p>
      <w:r>
        <w:t>C34                       Tuen Mun Swimming Pool/ Goodview Garden/ Yau Oi, On Ting, Siu Lun</w:t>
      </w:r>
    </w:p>
    <w:p>
      <w:r>
        <w:t>C35                       Ferry Pier Terminus/ Siu Hei, Melody Garden, Butterfly</w:t>
      </w:r>
    </w:p>
    <w:p>
      <w:r>
        <w:t>C36                       Sam Shing Terminus</w:t>
      </w:r>
    </w:p>
    <w:p>
      <w:r>
        <w:t>C37                       Shan King (South) / Shan King (North)</w:t>
      </w:r>
    </w:p>
    <w:p>
      <w:r>
        <w:t>C41                       Chung Uk Tsuen/ Nai Wai/ Lam Tei</w:t>
      </w:r>
    </w:p>
    <w:p>
      <w:r>
        <w:t>C42                       Hung Shui Kiu</w:t>
      </w:r>
    </w:p>
    <w:p>
      <w:r>
        <w:t>C43                       Tong Fong/ Ping Shan</w:t>
      </w:r>
    </w:p>
    <w:p>
      <w:r>
        <w:t>C44                       Hang Mei Tsuen</w:t>
      </w:r>
    </w:p>
    <w:p>
      <w:r>
        <w:t>C99                       D.K.</w:t>
      </w:r>
    </w:p>
    <w:p>
      <w:r>
        <w:t/>
      </w:r>
    </w:p>
    <w:p>
      <w:r>
        <w:t>Q16                       B4.</w:t>
      </w:r>
    </w:p>
    <w:p>
      <w:r>
        <w:t>C   1/5    14   1</w:t>
      </w:r>
    </w:p>
    <w:p>
      <w:r>
        <w:t>C6                        Don't know the location of the LRT station</w:t>
      </w:r>
    </w:p>
    <w:p>
      <w:r>
        <w:t/>
      </w:r>
    </w:p>
    <w:p>
      <w:r>
        <w:t>Q17                       B5.</w:t>
      </w:r>
    </w:p>
    <w:p>
      <w:r>
        <w:t>C0                        None</w:t>
      </w:r>
    </w:p>
    <w:p>
      <w:r>
        <w:t>C99                       D.K./Refused</w:t>
      </w:r>
    </w:p>
    <w:p>
      <w:r>
        <w:t/>
      </w:r>
    </w:p>
    <w:p>
      <w:r>
        <w:t>Q18U            8         Date of yesterday (not use)</w:t>
      </w:r>
    </w:p>
    <w:p>
      <w:r>
        <w:t/>
      </w:r>
    </w:p>
    <w:p>
      <w:r>
        <w:t>Q&lt;01&gt;ET</w:t>
      </w:r>
    </w:p>
    <w:p>
      <w:r>
        <w:t>19/238</w:t>
      </w:r>
    </w:p>
    <w:p>
      <w:r>
        <w:t/>
      </w:r>
    </w:p>
    <w:p>
      <w:r>
        <w:t>Q239FM          2         C10a.</w:t>
      </w:r>
    </w:p>
    <w:p>
      <w:r>
        <w:t>C1                        Impossible to take the MTR (SA only)</w:t>
      </w:r>
    </w:p>
    <w:p>
      <w:r>
        <w:t>C2                        Arranged by others (SA only)</w:t>
      </w:r>
    </w:p>
    <w:p>
      <w:r>
        <w:t>C3                        Other direct mode available/ Less interchange if taking other mode</w:t>
      </w:r>
    </w:p>
    <w:p>
      <w:r>
        <w:t>C4                        Interchange required within stations</w:t>
      </w:r>
    </w:p>
    <w:p>
      <w:r>
        <w:t>C5                        Insufficient feeder facilities</w:t>
      </w:r>
    </w:p>
    <w:p>
      <w:r>
        <w:t>C6                        Inconvenient location of MTR stations</w:t>
      </w:r>
    </w:p>
    <w:p>
      <w:r>
        <w:t>C10                       Not in a hurry</w:t>
      </w:r>
    </w:p>
    <w:p>
      <w:r>
        <w:t>C11                       MTR is relatively slow/ Shorten journey time if taking other mode</w:t>
      </w:r>
    </w:p>
    <w:p>
      <w:r>
        <w:t>C12                       Infrequent schedule</w:t>
      </w:r>
    </w:p>
    <w:p>
      <w:r>
        <w:t>C13                       No overnight service</w:t>
      </w:r>
    </w:p>
    <w:p>
      <w:r>
        <w:t>C14                       Service hours don't fit my schedule</w:t>
      </w:r>
    </w:p>
    <w:p>
      <w:r>
        <w:t>C15                       Unsafe</w:t>
      </w:r>
    </w:p>
    <w:p>
      <w:r>
        <w:t>C18                       Long walk within the MTR system</w:t>
      </w:r>
    </w:p>
    <w:p>
      <w:r>
        <w:t>C19                       It was very inconvenient to use the entry/exit gate</w:t>
      </w:r>
    </w:p>
    <w:p>
      <w:r>
        <w:t>C20                       No radio/ TV inside the MTR train</w:t>
      </w:r>
    </w:p>
    <w:p>
      <w:r>
        <w:t>C29                       No scenery if taking MTR</w:t>
      </w:r>
    </w:p>
    <w:p>
      <w:r>
        <w:t>C30                       Bus or other mode(s) is more comfortable than the MTR</w:t>
      </w:r>
    </w:p>
    <w:p>
      <w:r>
        <w:t>C31                       Overcrowded</w:t>
      </w:r>
    </w:p>
    <w:p>
      <w:r>
        <w:t>C32                       Insufficient seat</w:t>
      </w:r>
    </w:p>
    <w:p>
      <w:r>
        <w:t>C33                       Poor ventilation/ Better ventilation with other modes</w:t>
      </w:r>
    </w:p>
    <w:p>
      <w:r>
        <w:t>C37                       Expensive fare</w:t>
      </w:r>
    </w:p>
    <w:p>
      <w:r>
        <w:t>C40                       Have my own car</w:t>
      </w:r>
    </w:p>
    <w:p>
      <w:r>
        <w:t>C41                       For working purpose</w:t>
      </w:r>
    </w:p>
    <w:p>
      <w:r>
        <w:t>C50                       Others</w:t>
      </w:r>
    </w:p>
    <w:p>
      <w:r>
        <w:t/>
      </w:r>
    </w:p>
    <w:p>
      <w:r>
        <w:t>Q240FM          2         C10b.</w:t>
      </w:r>
    </w:p>
    <w:p>
      <w:r>
        <w:t>C1                        No improvement can convince (SA only)</w:t>
      </w:r>
    </w:p>
    <w:p>
      <w:r>
        <w:t>C2                        Build new extension</w:t>
      </w:r>
    </w:p>
    <w:p>
      <w:r>
        <w:t>C3                        Improve feeder service/ Provide free feeder service</w:t>
      </w:r>
    </w:p>
    <w:p>
      <w:r>
        <w:t>C4                        No need to change to other line</w:t>
      </w:r>
    </w:p>
    <w:p>
      <w:r>
        <w:t>C5                        Build new entrance/ More station access</w:t>
      </w:r>
    </w:p>
    <w:p>
      <w:r>
        <w:t>C6                        Build interchange facilities near the MTR station</w:t>
      </w:r>
    </w:p>
    <w:p>
      <w:r>
        <w:t>C7                        Provide taxi stand near the MTR station</w:t>
      </w:r>
    </w:p>
    <w:p>
      <w:r>
        <w:t>C8                        Provide park-and-ride facilities</w:t>
      </w:r>
    </w:p>
    <w:p>
      <w:r>
        <w:t>C11                       Faster speed</w:t>
      </w:r>
    </w:p>
    <w:p>
      <w:r>
        <w:t>C12                       Increase frequency of service</w:t>
      </w:r>
    </w:p>
    <w:p>
      <w:r>
        <w:t>C13                       Provide 24-hours service</w:t>
      </w:r>
    </w:p>
    <w:p>
      <w:r>
        <w:t>C14                       Avoid train service / system failure</w:t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C18                       Narrow down the walking distance between  concourse and platform/ within the station</w:t>
      </w:r>
    </w:p>
    <w:p>
      <w:r>
        <w:t>C19                       Accept coins payment when boarding the train as bus</w:t>
      </w:r>
    </w:p>
    <w:p>
      <w:r>
        <w:t>C20                       With radio/ Provide TV program</w:t>
      </w:r>
    </w:p>
    <w:p>
      <w:r>
        <w:t>C21                       More facilities for disable</w:t>
      </w:r>
    </w:p>
    <w:p>
      <w:r>
        <w:t>C22                       Provide more passenger lift/ escalator/ speedwalk</w:t>
      </w:r>
    </w:p>
    <w:p>
      <w:r>
        <w:t>C23                       Increase signage</w:t>
      </w:r>
    </w:p>
    <w:p>
      <w:r>
        <w:t>C24                       Increase route map in different locations</w:t>
      </w:r>
    </w:p>
    <w:p>
      <w:r>
        <w:t>C25                       Improve safety facilities</w:t>
      </w:r>
    </w:p>
    <w:p>
      <w:r>
        <w:t>C26                       Provide toilet</w:t>
      </w:r>
    </w:p>
    <w:p>
      <w:r>
        <w:t>C30                       Provide more comfortable ride</w:t>
      </w:r>
    </w:p>
    <w:p>
      <w:r>
        <w:t>C31                       Lessen the level of crowding inside the train</w:t>
      </w:r>
    </w:p>
    <w:p>
      <w:r>
        <w:t>C32                       Provide more seats</w:t>
      </w:r>
    </w:p>
    <w:p>
      <w:r>
        <w:t>C33                       Better ventilation</w:t>
      </w:r>
    </w:p>
    <w:p>
      <w:r>
        <w:t>C37                       Reduce fare</w:t>
      </w:r>
    </w:p>
    <w:p>
      <w:r>
        <w:t>C38                       With special offer</w:t>
      </w:r>
    </w:p>
    <w:p>
      <w:r>
        <w:t>C50                       Others</w:t>
      </w:r>
    </w:p>
    <w:p>
      <w:r>
        <w:t/>
      </w:r>
    </w:p>
    <w:p>
      <w:r>
        <w:t>Q241       17             F1.</w:t>
      </w:r>
    </w:p>
    <w:p>
      <w:r>
        <w:t>Q242       17             F2.</w:t>
      </w:r>
    </w:p>
    <w:p>
      <w:r>
        <w:t>Q243                      F3.</w:t>
      </w:r>
    </w:p>
    <w:p>
      <w:r>
        <w:t>C1                        Shenzhen</w:t>
      </w:r>
    </w:p>
    <w:p>
      <w:r>
        <w:t>C2                        Guangdong</w:t>
      </w:r>
    </w:p>
    <w:p>
      <w:r>
        <w:t>C3                        Other places of China</w:t>
      </w:r>
    </w:p>
    <w:p>
      <w:r>
        <w:t>C4                        Refused/D.K.</w:t>
      </w:r>
    </w:p>
    <w:p>
      <w:r>
        <w:t>Q244                      F4a.</w:t>
      </w:r>
    </w:p>
    <w:p>
      <w:r>
        <w:t>C99                       D.K.</w:t>
      </w:r>
    </w:p>
    <w:p>
      <w:r>
        <w:t>C999                      D.K.</w:t>
      </w:r>
    </w:p>
    <w:p>
      <w:r>
        <w:t>Q245       244            F4b.</w:t>
      </w:r>
    </w:p>
    <w:p>
      <w:r>
        <w:t/>
      </w:r>
    </w:p>
    <w:p>
      <w:r>
        <w:t>Q246ET</w:t>
      </w:r>
    </w:p>
    <w:p>
      <w:r>
        <w:t>Q247ET</w:t>
      </w:r>
    </w:p>
    <w:p>
      <w:r>
        <w:t>Q248ET</w:t>
      </w:r>
    </w:p>
    <w:p>
      <w:r>
        <w:t>Q249ET</w:t>
      </w:r>
    </w:p>
    <w:p>
      <w:r>
        <w:t>Q250ET</w:t>
      </w:r>
    </w:p>
    <w:p>
      <w:r>
        <w:t/>
      </w:r>
    </w:p>
    <w:p>
      <w:r>
        <w:t/>
      </w:r>
    </w:p>
    <w:p>
      <w:r>
        <w:t>Q251                 12   H1.</w:t>
      </w:r>
    </w:p>
    <w:p>
      <w:r>
        <w:t>C1                        Manager &amp; adminstrator./ Business owner</w:t>
      </w:r>
    </w:p>
    <w:p>
      <w:r>
        <w:t>C2                        Professional &amp; associate professional</w:t>
      </w:r>
    </w:p>
    <w:p>
      <w:r>
        <w:t>C3                        Secretarial or clerical related worker</w:t>
      </w:r>
    </w:p>
    <w:p>
      <w:r>
        <w:t>C4                        Service: police, fireman, waiter, housekeeper</w:t>
      </w:r>
    </w:p>
    <w:p>
      <w:r>
        <w:t>C5                        Sales worker</w:t>
      </w:r>
    </w:p>
    <w:p>
      <w:r>
        <w:t>C6                        Production &amp; related blue collar worker</w:t>
      </w:r>
    </w:p>
    <w:p>
      <w:r>
        <w:t>*C7                        Other blue collar</w:t>
      </w:r>
    </w:p>
    <w:p>
      <w:r>
        <w:t>C7                        Housewife</w:t>
      </w:r>
    </w:p>
    <w:p>
      <w:r>
        <w:t>C8                        Student</w:t>
      </w:r>
    </w:p>
    <w:p>
      <w:r>
        <w:t>C9                        Unemployed</w:t>
      </w:r>
    </w:p>
    <w:p>
      <w:r>
        <w:t>C10                       Retired</w:t>
      </w:r>
    </w:p>
    <w:p>
      <w:r>
        <w:t>C11                       Others</w:t>
      </w:r>
    </w:p>
    <w:p>
      <w:r>
        <w:t>C19                       Refused / Don't know</w:t>
      </w:r>
    </w:p>
    <w:p>
      <w:r>
        <w:t/>
      </w:r>
    </w:p>
    <w:p>
      <w:r>
        <w:t>Q252                      H1a.</w:t>
      </w:r>
    </w:p>
    <w:p>
      <w:r>
        <w:t>C1                        Every Saturday</w:t>
      </w:r>
    </w:p>
    <w:p>
      <w:r>
        <w:t>C2                        Once every 2 Saturdays (alternative week)</w:t>
      </w:r>
    </w:p>
    <w:p>
      <w:r>
        <w:t>C3                        On shift</w:t>
      </w:r>
    </w:p>
    <w:p>
      <w:r>
        <w:t>C4                        No need to work on Saturday</w:t>
      </w:r>
    </w:p>
    <w:p>
      <w:r>
        <w:t>C5                        On demand by Company</w:t>
      </w:r>
    </w:p>
    <w:p>
      <w:r>
        <w:t>C6                        Others</w:t>
      </w:r>
    </w:p>
    <w:p>
      <w:r>
        <w:t/>
      </w:r>
    </w:p>
    <w:p>
      <w:r>
        <w:t>Q253                 10   H2a.</w:t>
      </w:r>
    </w:p>
    <w:p>
      <w:r>
        <w:t>C1                        1,999 or below</w:t>
      </w:r>
    </w:p>
    <w:p>
      <w:r>
        <w:t>C2                        2,000 - 3,999</w:t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C3                        4,000 - 5,999</w:t>
      </w:r>
    </w:p>
    <w:p>
      <w:r>
        <w:t>C4                        6,000 - 7,999</w:t>
      </w:r>
    </w:p>
    <w:p>
      <w:r>
        <w:t>C5                        8,000 - 9,999</w:t>
      </w:r>
    </w:p>
    <w:p>
      <w:r>
        <w:t>C6                        10,000 - 14,999</w:t>
      </w:r>
    </w:p>
    <w:p>
      <w:r>
        <w:t>C7                        15,000 - 19,999</w:t>
      </w:r>
    </w:p>
    <w:p>
      <w:r>
        <w:t>C8                        20,000 - 24,999</w:t>
      </w:r>
    </w:p>
    <w:p>
      <w:r>
        <w:t>C9                        25,000 - 29,999</w:t>
      </w:r>
    </w:p>
    <w:p>
      <w:r>
        <w:t>C10                       30,000 - 39,999</w:t>
      </w:r>
    </w:p>
    <w:p>
      <w:r>
        <w:t>C11                       40,000 - 59,999</w:t>
      </w:r>
    </w:p>
    <w:p>
      <w:r>
        <w:t>C12                       60,000 or above</w:t>
      </w:r>
    </w:p>
    <w:p>
      <w:r>
        <w:t>C19                       Refused/ DK</w:t>
      </w:r>
    </w:p>
    <w:p>
      <w:r>
        <w:t/>
      </w:r>
    </w:p>
    <w:p>
      <w:r>
        <w:t>Q254                      H2b.</w:t>
      </w:r>
    </w:p>
    <w:p>
      <w:r>
        <w:t>C1                        No income</w:t>
      </w:r>
    </w:p>
    <w:p>
      <w:r>
        <w:t>C2                        999 or below</w:t>
      </w:r>
    </w:p>
    <w:p>
      <w:r>
        <w:t>C3                        1,000 - 1,999</w:t>
      </w:r>
    </w:p>
    <w:p>
      <w:r>
        <w:t>C4                        2,000 - 3,999</w:t>
      </w:r>
    </w:p>
    <w:p>
      <w:r>
        <w:t>C5                        4,000 - 5,999</w:t>
      </w:r>
    </w:p>
    <w:p>
      <w:r>
        <w:t>C6                        6,000 - 7,999</w:t>
      </w:r>
    </w:p>
    <w:p>
      <w:r>
        <w:t>C7                        8,000 - 9,999</w:t>
      </w:r>
    </w:p>
    <w:p>
      <w:r>
        <w:t>C8                        10,000 - 14,999</w:t>
      </w:r>
    </w:p>
    <w:p>
      <w:r>
        <w:t>C9                        15,000 - 19,999</w:t>
      </w:r>
    </w:p>
    <w:p>
      <w:r>
        <w:t>C10                       20,000 - 24,999</w:t>
      </w:r>
    </w:p>
    <w:p>
      <w:r>
        <w:t>C11                       25,000 - 39,999</w:t>
      </w:r>
    </w:p>
    <w:p>
      <w:r>
        <w:t>C12                       40,000 - 59,999</w:t>
      </w:r>
    </w:p>
    <w:p>
      <w:r>
        <w:t>C13                       60,000 or above</w:t>
      </w:r>
    </w:p>
    <w:p>
      <w:r>
        <w:t>C19                       Refused/ DK</w:t>
      </w:r>
    </w:p>
    <w:p>
      <w:r>
        <w:t/>
      </w:r>
    </w:p>
    <w:p>
      <w:r>
        <w:t>Q255                      H3.</w:t>
      </w:r>
    </w:p>
    <w:p>
      <w:r>
        <w:t>C0                        None</w:t>
      </w:r>
    </w:p>
    <w:p>
      <w:r>
        <w:t>C9                        D.K.</w:t>
      </w:r>
    </w:p>
    <w:p>
      <w:r>
        <w:t>Q256       5              H4.</w:t>
      </w:r>
    </w:p>
    <w:p>
      <w:r>
        <w:t>Q257                      H5.</w:t>
      </w:r>
    </w:p>
    <w:p>
      <w:r>
        <w:t>C0                        At least once in last week</w:t>
      </w:r>
    </w:p>
    <w:p>
      <w:r>
        <w:t>C1                        A week before</w:t>
      </w:r>
    </w:p>
    <w:p>
      <w:r>
        <w:t>C2                        2 weeks before</w:t>
      </w:r>
    </w:p>
    <w:p>
      <w:r>
        <w:t>C3                        3 weeks before</w:t>
      </w:r>
    </w:p>
    <w:p>
      <w:r>
        <w:t>C4                        4 weeks before</w:t>
      </w:r>
    </w:p>
    <w:p>
      <w:r>
        <w:t>C5                        2 months before</w:t>
      </w:r>
    </w:p>
    <w:p>
      <w:r>
        <w:t>C6                        3 months before</w:t>
      </w:r>
    </w:p>
    <w:p>
      <w:r>
        <w:t>C7                        4-6 months before</w:t>
      </w:r>
    </w:p>
    <w:p>
      <w:r>
        <w:t>C8                        A year ago</w:t>
      </w:r>
    </w:p>
    <w:p>
      <w:r>
        <w:t>C9                        More than a year</w:t>
      </w:r>
    </w:p>
    <w:p>
      <w:r>
        <w:t>C10                       Never taken MTR</w:t>
      </w:r>
    </w:p>
    <w:p>
      <w:r>
        <w:t>C19                       Forgot</w:t>
      </w:r>
    </w:p>
    <w:p>
      <w:r>
        <w:t/>
      </w:r>
    </w:p>
    <w:p>
      <w:r>
        <w:t>Q258       256            H6.</w:t>
      </w:r>
    </w:p>
    <w:p>
      <w:r>
        <w:t>Q259       256            H7.</w:t>
      </w:r>
    </w:p>
    <w:p>
      <w:r>
        <w:t>Q260       256            H8.</w:t>
      </w:r>
    </w:p>
    <w:p>
      <w:r>
        <w:t>Q261       256            H9.</w:t>
      </w:r>
    </w:p>
    <w:p>
      <w:r>
        <w:t/>
      </w:r>
    </w:p>
    <w:p>
      <w:r>
        <w:t>Q262       8              H9a1.</w:t>
      </w:r>
    </w:p>
    <w:p>
      <w:r>
        <w:t>Q263       8              H9a2.</w:t>
      </w:r>
    </w:p>
    <w:p>
      <w:r>
        <w:t>Q264       8              H9a3.</w:t>
      </w:r>
    </w:p>
    <w:p>
      <w:r>
        <w:t>Q265       8              H9a4.</w:t>
      </w:r>
    </w:p>
    <w:p>
      <w:r>
        <w:t>Q266       8              H9a5.</w:t>
      </w:r>
    </w:p>
    <w:p>
      <w:r>
        <w:t>Q267       8              H9a6.</w:t>
      </w:r>
    </w:p>
    <w:p>
      <w:r>
        <w:t>Q268       8              H9a7.</w:t>
      </w:r>
    </w:p>
    <w:p>
      <w:r>
        <w:t>Q269       8              H9a8.</w:t>
      </w:r>
    </w:p>
    <w:p>
      <w:r>
        <w:t>Q270       8              H9a9.</w:t>
      </w:r>
    </w:p>
    <w:p>
      <w:r>
        <w:t>Q271       8              H9a10.</w:t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Q272ET                    ID</w:t>
      </w:r>
    </w:p>
    <w:p>
      <w:r>
        <w:t/>
      </w:r>
    </w:p>
    <w:p>
      <w:r>
        <w:t>Q273U           8         Date</w:t>
      </w:r>
    </w:p>
    <w:p>
      <w:r>
        <w:t>Q274U                     Time</w:t>
      </w:r>
    </w:p>
    <w:p>
      <w:r>
        <w:t/>
      </w:r>
    </w:p>
    <w:p>
      <w:r>
        <w:t>Q275                      G3.</w:t>
      </w:r>
    </w:p>
    <w:p>
      <w:r>
        <w:t>C1                        Yes</w:t>
      </w:r>
    </w:p>
    <w:p>
      <w:r>
        <w:t>C2                        No</w:t>
      </w:r>
    </w:p>
    <w:p>
      <w:r>
        <w:t>Q276FM          3         G3a.</w:t>
      </w:r>
    </w:p>
    <w:p>
      <w:r>
        <w:t>C99</w:t>
      </w:r>
    </w:p>
    <w:p>
      <w:r>
        <w:t>Q277                      G3b.</w:t>
      </w:r>
    </w:p>
    <w:p>
      <w:r>
        <w:t>C5</w:t>
      </w:r>
    </w:p>
    <w:p>
      <w:r>
        <w:t>Q278       277            G4.</w:t>
      </w:r>
    </w:p>
    <w:p>
      <w:r>
        <w:t/>
      </w:r>
    </w:p>
    <w:p>
      <w:r>
        <w:t/>
      </w:r>
    </w:p>
    <w:p>
      <w:r>
        <w:t>Q&lt;01&gt;ET</w:t>
      </w:r>
    </w:p>
    <w:p>
      <w:r>
        <w:t>279/499</w:t>
      </w:r>
    </w:p>
    <w:p>
      <w:r>
        <w:t/>
      </w:r>
    </w:p>
    <w:p>
      <w:r>
        <w:t>Q500ET                    Cancellation.</w:t>
      </w:r>
    </w:p>
    <w:p>
      <w:r>
        <w:t>*C1                        ;=0(17284)</w:t>
      </w:r>
    </w:p>
    <w:p>
      <w:r>
        <w:t/>
      </w:r>
    </w:p>
    <w:p>
      <w:r>
        <w:t/>
      </w:r>
    </w:p>
    <w:p>
      <w:r>
        <w:t>Q501R                     Date of interview</w:t>
      </w:r>
    </w:p>
    <w:p>
      <w:r>
        <w:t xml:space="preserve">C1   U                    20130709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   U                    20130710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C3   U                    20130711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C4   U                    20130712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C5   U                    20130713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C6   U                    20130716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C7   U                    20130717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C8   U                    20130718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C9   U                    20130719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C10  U                    20130720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C11  U                    20130723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C12  U                    20130724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C13  U                    20130725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C14  U                    20130726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C15  U                    20130727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C16  U                    20130730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C17  U                    20130731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C18  U                    20130801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C19  U                    20130802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C20  U                    20130803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C21  U                    20130806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C22  U                    20130807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C23  U                    20130808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C24  U                    20130809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C25  U                    20130810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C26  U                    20130813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C27  U                    20130814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C28  U                    20130816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C29  U                    20130817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>=    =273  0</w:t>
      </w:r>
    </w:p>
    <w:p>
      <w:r>
        <w:t/>
      </w:r>
    </w:p>
    <w:p>
      <w:r>
        <w:t>Q502ET</w:t>
      </w:r>
    </w:p>
    <w:p>
      <w:r>
        <w:t>=    =</w:t>
      </w:r>
    </w:p>
    <w:p>
      <w:r>
        <w:t/>
      </w:r>
    </w:p>
    <w:p>
      <w:r>
        <w:t>Q503                      Yesterday Trip</w:t>
      </w:r>
    </w:p>
    <w:p>
      <w:r>
        <w:t>C0                        None</w:t>
      </w:r>
    </w:p>
    <w:p>
      <w:r>
        <w:t>C1                        1 trip</w:t>
      </w:r>
    </w:p>
    <w:p>
      <w:r>
        <w:t>C2                        2 trips</w:t>
      </w:r>
    </w:p>
    <w:p>
      <w:r>
        <w:t>C3                        3 trips</w:t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C4                        4 trips</w:t>
      </w:r>
    </w:p>
    <w:p>
      <w:r>
        <w:t>C5                        5 trips</w:t>
      </w:r>
    </w:p>
    <w:p>
      <w:r>
        <w:t>C6                        6 trips</w:t>
      </w:r>
    </w:p>
    <w:p>
      <w:r>
        <w:t>C7                        7 trips</w:t>
      </w:r>
    </w:p>
    <w:p>
      <w:r>
        <w:t>C8                        8 trips</w:t>
      </w:r>
    </w:p>
    <w:p>
      <w:r>
        <w:t>C9                        9 trips</w:t>
      </w:r>
    </w:p>
    <w:p>
      <w:r>
        <w:t>C10                       10 trips</w:t>
      </w:r>
    </w:p>
    <w:p>
      <w:r>
        <w:t>C11  =1\10                With trips</w:t>
      </w:r>
    </w:p>
    <w:p>
      <w:r>
        <w:t>=1                        19(1)+41(2)</w:t>
      </w:r>
    </w:p>
    <w:p>
      <w:r>
        <w:t>=2                        41(1)+63(2)</w:t>
      </w:r>
    </w:p>
    <w:p>
      <w:r>
        <w:t>=3                        63(1)+85(2)</w:t>
      </w:r>
    </w:p>
    <w:p>
      <w:r>
        <w:t>=4                        85(1)+107(2)</w:t>
      </w:r>
    </w:p>
    <w:p>
      <w:r>
        <w:t>=5                        107(1)+129(2)</w:t>
      </w:r>
    </w:p>
    <w:p>
      <w:r>
        <w:t>=6                        129(1)+151(2)</w:t>
      </w:r>
    </w:p>
    <w:p>
      <w:r>
        <w:t>=7                        151(1)+173(2)</w:t>
      </w:r>
    </w:p>
    <w:p>
      <w:r>
        <w:t>=8                        173(1)+195(2)</w:t>
      </w:r>
    </w:p>
    <w:p>
      <w:r>
        <w:t>=9                        195(1)+217(2)</w:t>
      </w:r>
    </w:p>
    <w:p>
      <w:r>
        <w:t>=10                       217(1)</w:t>
      </w:r>
    </w:p>
    <w:p>
      <w:r>
        <w:t>=   0/                   Z</w:t>
      </w:r>
    </w:p>
    <w:p>
      <w:r>
        <w:t>Q504S                     Part C</w:t>
      </w:r>
    </w:p>
    <w:p>
      <w:r>
        <w:t>C1                        Trip 1</w:t>
      </w:r>
    </w:p>
    <w:p>
      <w:r>
        <w:t>C2                        Trip 2</w:t>
      </w:r>
    </w:p>
    <w:p>
      <w:r>
        <w:t>C3                        Trip 3</w:t>
      </w:r>
    </w:p>
    <w:p>
      <w:r>
        <w:t>C4                        Trip 4</w:t>
      </w:r>
    </w:p>
    <w:p>
      <w:r>
        <w:t>C5                        Trip 5</w:t>
      </w:r>
    </w:p>
    <w:p>
      <w:r>
        <w:t>C6                        Trip 6</w:t>
      </w:r>
    </w:p>
    <w:p>
      <w:r>
        <w:t>C7                        Trip 7</w:t>
      </w:r>
    </w:p>
    <w:p>
      <w:r>
        <w:t>C8                        Trip 8</w:t>
      </w:r>
    </w:p>
    <w:p>
      <w:r>
        <w:t>C9                        Trip 9</w:t>
      </w:r>
    </w:p>
    <w:p>
      <w:r>
        <w:t>C10                       Trip 10</w:t>
      </w:r>
    </w:p>
    <w:p>
      <w:r>
        <w:t>=&lt;01&gt;A                    503(&lt;01&gt;/10)</w:t>
      </w:r>
    </w:p>
    <w:p>
      <w:r>
        <w:t>1/10</w:t>
      </w:r>
    </w:p>
    <w:p>
      <w:r>
        <w:t>1/10</w:t>
      </w:r>
    </w:p>
    <w:p>
      <w:r>
        <w:t/>
      </w:r>
    </w:p>
    <w:p>
      <w:r>
        <w:t>Q505U           6         C3.</w:t>
      </w:r>
    </w:p>
    <w:p>
      <w:r>
        <w:t>=    =20*100X             503(1/10)</w:t>
      </w:r>
    </w:p>
    <w:p>
      <w:r>
        <w:t>=    A</w:t>
      </w:r>
    </w:p>
    <w:p>
      <w:r>
        <w:t>=    =42*100X             503(2/10)</w:t>
      </w:r>
    </w:p>
    <w:p>
      <w:r>
        <w:t>=    A</w:t>
      </w:r>
    </w:p>
    <w:p>
      <w:r>
        <w:t>=    =64*100X             503(3/10)</w:t>
      </w:r>
    </w:p>
    <w:p>
      <w:r>
        <w:t>=    A</w:t>
      </w:r>
    </w:p>
    <w:p>
      <w:r>
        <w:t>=    =86*100X             503(4/10)</w:t>
      </w:r>
    </w:p>
    <w:p>
      <w:r>
        <w:t>=    A</w:t>
      </w:r>
    </w:p>
    <w:p>
      <w:r>
        <w:t>=    =108*100X            503(5/10)</w:t>
      </w:r>
    </w:p>
    <w:p>
      <w:r>
        <w:t>=    A</w:t>
      </w:r>
    </w:p>
    <w:p>
      <w:r>
        <w:t>=    =130*100X            503(6/10)</w:t>
      </w:r>
    </w:p>
    <w:p>
      <w:r>
        <w:t>=    A</w:t>
      </w:r>
    </w:p>
    <w:p>
      <w:r>
        <w:t>=    =152*100X            503(7/10)</w:t>
      </w:r>
    </w:p>
    <w:p>
      <w:r>
        <w:t>=    A</w:t>
      </w:r>
    </w:p>
    <w:p>
      <w:r>
        <w:t>=    =174*100X            503(8/10)</w:t>
      </w:r>
    </w:p>
    <w:p>
      <w:r>
        <w:t>=    A</w:t>
      </w:r>
    </w:p>
    <w:p>
      <w:r>
        <w:t>=    =196*100X            503(9/10)</w:t>
      </w:r>
    </w:p>
    <w:p>
      <w:r>
        <w:t>=    A</w:t>
      </w:r>
    </w:p>
    <w:p>
      <w:r>
        <w:t>=    =218*100X            503(10)</w:t>
      </w:r>
    </w:p>
    <w:p>
      <w:r>
        <w:t>=    A</w:t>
      </w:r>
    </w:p>
    <w:p>
      <w:r>
        <w:t>Q506                      C4b.</w:t>
      </w:r>
    </w:p>
    <w:p>
      <w:r>
        <w:t>C20</w:t>
      </w:r>
    </w:p>
    <w:p>
      <w:r>
        <w:t>=    =21                  503(1/10)</w:t>
      </w:r>
    </w:p>
    <w:p>
      <w:r>
        <w:t>=    A</w:t>
      </w:r>
    </w:p>
    <w:p>
      <w:r>
        <w:t>=    =43                  503(2/10)</w:t>
      </w:r>
    </w:p>
    <w:p>
      <w:r>
        <w:t>=    A</w:t>
      </w:r>
    </w:p>
    <w:p>
      <w:r>
        <w:t>=    =65                  503(3/10)</w:t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=    A</w:t>
      </w:r>
    </w:p>
    <w:p>
      <w:r>
        <w:t>=    =87                  503(4/10)</w:t>
      </w:r>
    </w:p>
    <w:p>
      <w:r>
        <w:t>=    A</w:t>
      </w:r>
    </w:p>
    <w:p>
      <w:r>
        <w:t>=    =109                 503(5/10)</w:t>
      </w:r>
    </w:p>
    <w:p>
      <w:r>
        <w:t>=    A</w:t>
      </w:r>
    </w:p>
    <w:p>
      <w:r>
        <w:t>=    =131                 503(6/10)</w:t>
      </w:r>
    </w:p>
    <w:p>
      <w:r>
        <w:t>=    A</w:t>
      </w:r>
    </w:p>
    <w:p>
      <w:r>
        <w:t>=    =153                 503(7/10)</w:t>
      </w:r>
    </w:p>
    <w:p>
      <w:r>
        <w:t>=    A</w:t>
      </w:r>
    </w:p>
    <w:p>
      <w:r>
        <w:t>=    =175                 503(8/10)</w:t>
      </w:r>
    </w:p>
    <w:p>
      <w:r>
        <w:t>=    A</w:t>
      </w:r>
    </w:p>
    <w:p>
      <w:r>
        <w:t>=    =197                 503(9/10)</w:t>
      </w:r>
    </w:p>
    <w:p>
      <w:r>
        <w:t>=    A</w:t>
      </w:r>
    </w:p>
    <w:p>
      <w:r>
        <w:t>=    =219                 503(10)</w:t>
      </w:r>
    </w:p>
    <w:p>
      <w:r>
        <w:t>=    A</w:t>
      </w:r>
    </w:p>
    <w:p>
      <w:r>
        <w:t>Q507       9              C4a.</w:t>
      </w:r>
    </w:p>
    <w:p>
      <w:r>
        <w:t>=    =22                  503(1/10)</w:t>
      </w:r>
    </w:p>
    <w:p>
      <w:r>
        <w:t>=    A</w:t>
      </w:r>
    </w:p>
    <w:p>
      <w:r>
        <w:t>=    =44                  503(2/10)</w:t>
      </w:r>
    </w:p>
    <w:p>
      <w:r>
        <w:t>=    A</w:t>
      </w:r>
    </w:p>
    <w:p>
      <w:r>
        <w:t>=    =66                  503(3/10)</w:t>
      </w:r>
    </w:p>
    <w:p>
      <w:r>
        <w:t>=    A</w:t>
      </w:r>
    </w:p>
    <w:p>
      <w:r>
        <w:t>=    =88                  503(4/10)</w:t>
      </w:r>
    </w:p>
    <w:p>
      <w:r>
        <w:t>=    A</w:t>
      </w:r>
    </w:p>
    <w:p>
      <w:r>
        <w:t>=    =110                 503(5/10)</w:t>
      </w:r>
    </w:p>
    <w:p>
      <w:r>
        <w:t>=    A</w:t>
      </w:r>
    </w:p>
    <w:p>
      <w:r>
        <w:t>=    =132                 503(6/10)</w:t>
      </w:r>
    </w:p>
    <w:p>
      <w:r>
        <w:t>=    A</w:t>
      </w:r>
    </w:p>
    <w:p>
      <w:r>
        <w:t>=    =154                 503(7/10)</w:t>
      </w:r>
    </w:p>
    <w:p>
      <w:r>
        <w:t>=    A</w:t>
      </w:r>
    </w:p>
    <w:p>
      <w:r>
        <w:t>=    =176                 503(8/10)</w:t>
      </w:r>
    </w:p>
    <w:p>
      <w:r>
        <w:t>=    A</w:t>
      </w:r>
    </w:p>
    <w:p>
      <w:r>
        <w:t>=    =198                 503(9/10)</w:t>
      </w:r>
    </w:p>
    <w:p>
      <w:r>
        <w:t>=    A</w:t>
      </w:r>
    </w:p>
    <w:p>
      <w:r>
        <w:t>=    =220                 503(10)</w:t>
      </w:r>
    </w:p>
    <w:p>
      <w:r>
        <w:t>=    A</w:t>
      </w:r>
    </w:p>
    <w:p>
      <w:r>
        <w:t>Q508       13             C4c.</w:t>
      </w:r>
    </w:p>
    <w:p>
      <w:r>
        <w:t>=    =23                  503(1/10)</w:t>
      </w:r>
    </w:p>
    <w:p>
      <w:r>
        <w:t>=    A</w:t>
      </w:r>
    </w:p>
    <w:p>
      <w:r>
        <w:t>=    =45                  503(2/10)</w:t>
      </w:r>
    </w:p>
    <w:p>
      <w:r>
        <w:t>=    A</w:t>
      </w:r>
    </w:p>
    <w:p>
      <w:r>
        <w:t>=    =67                  503(3/10)</w:t>
      </w:r>
    </w:p>
    <w:p>
      <w:r>
        <w:t>=    A</w:t>
      </w:r>
    </w:p>
    <w:p>
      <w:r>
        <w:t>=    =89                  503(4/10)</w:t>
      </w:r>
    </w:p>
    <w:p>
      <w:r>
        <w:t>=    A</w:t>
      </w:r>
    </w:p>
    <w:p>
      <w:r>
        <w:t>=    =111                 503(5/10)</w:t>
      </w:r>
    </w:p>
    <w:p>
      <w:r>
        <w:t>=    A</w:t>
      </w:r>
    </w:p>
    <w:p>
      <w:r>
        <w:t>=    =133                 503(6/10)</w:t>
      </w:r>
    </w:p>
    <w:p>
      <w:r>
        <w:t>=    A</w:t>
      </w:r>
    </w:p>
    <w:p>
      <w:r>
        <w:t>=    =155                 503(7/10)</w:t>
      </w:r>
    </w:p>
    <w:p>
      <w:r>
        <w:t>=    A</w:t>
      </w:r>
    </w:p>
    <w:p>
      <w:r>
        <w:t>=    =177                 503(8/10)</w:t>
      </w:r>
    </w:p>
    <w:p>
      <w:r>
        <w:t>=    A</w:t>
      </w:r>
    </w:p>
    <w:p>
      <w:r>
        <w:t>=    =199                 503(9/10)</w:t>
      </w:r>
    </w:p>
    <w:p>
      <w:r>
        <w:t>=    A</w:t>
      </w:r>
    </w:p>
    <w:p>
      <w:r>
        <w:t>=    =221                 503(10)</w:t>
      </w:r>
    </w:p>
    <w:p>
      <w:r>
        <w:t>=    A</w:t>
      </w:r>
    </w:p>
    <w:p>
      <w:r>
        <w:t>Q509       14             C4d.</w:t>
      </w:r>
    </w:p>
    <w:p>
      <w:r>
        <w:t>=   1/6    24   1         22(4/6.8/15.17/24.51.54.58/59.70/73.75/76.78.80/85.87/98.101/104.106/107.110/112.114/115.117/126.128.130.135/136.139/146.151/159.162/168.170/175.180/181.183.187.190/191)</w:t>
      </w:r>
    </w:p>
    <w:p>
      <w:r>
        <w:t>=   8/                   Z503(1/10)</w:t>
      </w:r>
    </w:p>
    <w:p>
      <w:r>
        <w:t>=    A</w:t>
      </w:r>
    </w:p>
    <w:p>
      <w:r>
        <w:t>=   1/6    46   1         44(4/6.8/15.17/24.51.54.58/59.70/73.75/76.78.80/85.87/98.101/104.106/107.110/112.114/115.117/126.128.130.135/136.139/146.151/159.162/168.170/175.180/181.183.187.190/191)</w:t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=8   /                   Z503(2/10)</w:t>
      </w:r>
    </w:p>
    <w:p>
      <w:r>
        <w:t>=    A</w:t>
      </w:r>
    </w:p>
    <w:p>
      <w:r>
        <w:t>=   1/6    68   1         66(4/6.8/15.17/24.51.54.58/59.70/73.75/76.78.80/85.87/98.101/104.106/107.110/112.114/115.117/126.128.130.135/136.139/146.151/159.162/168.170/175.180/181.183.187.190/191)</w:t>
      </w:r>
    </w:p>
    <w:p>
      <w:r>
        <w:t>= 8  /                   Z503(3/10)</w:t>
      </w:r>
    </w:p>
    <w:p>
      <w:r>
        <w:t>=    A</w:t>
      </w:r>
    </w:p>
    <w:p>
      <w:r>
        <w:t>=   1/6    90   1         88(4/6.8/15.17/24.51.54.58/59.70/73.75/76.78.80/85.87/98.101/104.106/107.110/112.114/115.117/126.128.130.135/136.139/146.151/159.162/168.170/175.180/181.183.187.190/191)</w:t>
      </w:r>
    </w:p>
    <w:p>
      <w:r>
        <w:t>=  8 /                   Z503(4/10)</w:t>
      </w:r>
    </w:p>
    <w:p>
      <w:r>
        <w:t>=    A</w:t>
      </w:r>
    </w:p>
    <w:p>
      <w:r>
        <w:t>=   1/6    112  1         110(4/6.8/15.17/24.51.54.58/59.70/73.75/76.78.80/85.87/98.101/104.106/107.110/112.114/115.117/126.128.130.135/136.139/146.151/159.162/168.170/175.180/181.183.187.190/191)</w:t>
      </w:r>
    </w:p>
    <w:p>
      <w:r>
        <w:t>=   8/                   Z503(5/10)</w:t>
      </w:r>
    </w:p>
    <w:p>
      <w:r>
        <w:t>=    A</w:t>
      </w:r>
    </w:p>
    <w:p>
      <w:r>
        <w:t>=   1/6    134  1         132(4/6.8/15.17/24.51.54.58/59.70/73.75/76.78.80/85.87/98.101/104.106/107.110/112.114/115.117/126.128.130.135/136.139/146.151/159.162/168.170/175.180/181.183.187.190/191)</w:t>
      </w:r>
    </w:p>
    <w:p>
      <w:r>
        <w:t>=8   /                   Z503(6/10)</w:t>
      </w:r>
    </w:p>
    <w:p>
      <w:r>
        <w:t>=    A</w:t>
      </w:r>
    </w:p>
    <w:p>
      <w:r>
        <w:t>=   1/6    156  1         154(4/6.8/15.17/24.51.54.58/59.70/73.75/76.78.80/85.87/98.101/104.106/107.110/112.114/115.117/126.128.130.135/136.139/146.151/159.162/168.170/175.180/181.183.187.190/191)</w:t>
      </w:r>
    </w:p>
    <w:p>
      <w:r>
        <w:t>= 8  /                   Z503(7/10)</w:t>
      </w:r>
    </w:p>
    <w:p>
      <w:r>
        <w:t>=    A</w:t>
      </w:r>
    </w:p>
    <w:p>
      <w:r>
        <w:t>=   1/6    178  1         176(4/6.8/15.17/24.51.54.58/59.70/73.75/76.78.80/85.87/98.101/104.106/107.110/112.114/115.117/126.128.130.135/136.139/146.151/159.162/168.170/175.180/181.183.187.190/191)</w:t>
      </w:r>
    </w:p>
    <w:p>
      <w:r>
        <w:t>=  8 /                   Z503(8/10)</w:t>
      </w:r>
    </w:p>
    <w:p>
      <w:r>
        <w:t>=    A</w:t>
      </w:r>
    </w:p>
    <w:p>
      <w:r>
        <w:t>=   1/6    200  1         198(4/6.8/15.17/24.51.54.58/59.70/73.75/76.78.80/85.87/98.101/104.106/107.110/112.114/115.117/126.128.130.135/136.139/146.151/159.162/168.170/175.180/181.183.187.190/191)</w:t>
      </w:r>
    </w:p>
    <w:p>
      <w:r>
        <w:t>=   8/                   Z503(9/10)</w:t>
      </w:r>
    </w:p>
    <w:p>
      <w:r>
        <w:t>=    A</w:t>
      </w:r>
    </w:p>
    <w:p>
      <w:r>
        <w:t>=   1/6    222  1         220(4/6.8/15.17/24.51.54.58/59.70/73.75/76.78.80/85.87/98.101/104.106/107.110/112.114/115.117/126.128.130.135/136.139/146.151/159.162/168.170/175.180/181.183.187.190/191)</w:t>
      </w:r>
    </w:p>
    <w:p>
      <w:r>
        <w:t>=8   /                   Z503(10/10)</w:t>
      </w:r>
    </w:p>
    <w:p>
      <w:r>
        <w:t>=    A</w:t>
      </w:r>
    </w:p>
    <w:p>
      <w:r>
        <w:t/>
      </w:r>
    </w:p>
    <w:p>
      <w:r>
        <w:t>*=    =24                  503(1/10)</w:t>
      </w:r>
    </w:p>
    <w:p>
      <w:r>
        <w:t>*=    A</w:t>
      </w:r>
    </w:p>
    <w:p>
      <w:r>
        <w:t>*=    =46                  503(2/10)</w:t>
      </w:r>
    </w:p>
    <w:p>
      <w:r>
        <w:t>*=    A</w:t>
      </w:r>
    </w:p>
    <w:p>
      <w:r>
        <w:t>*=    =68                  503(3/10)</w:t>
      </w:r>
    </w:p>
    <w:p>
      <w:r>
        <w:t>*=    A</w:t>
      </w:r>
    </w:p>
    <w:p>
      <w:r>
        <w:t>*=    =90                  503(4/10)</w:t>
      </w:r>
    </w:p>
    <w:p>
      <w:r>
        <w:t>*=    A</w:t>
      </w:r>
    </w:p>
    <w:p>
      <w:r>
        <w:t>*=    =112                 503(5/10)</w:t>
      </w:r>
    </w:p>
    <w:p>
      <w:r>
        <w:t>*=    A</w:t>
      </w:r>
    </w:p>
    <w:p>
      <w:r>
        <w:t>*=    =134                 503(6/10)</w:t>
      </w:r>
    </w:p>
    <w:p>
      <w:r>
        <w:t>*=    A</w:t>
      </w:r>
    </w:p>
    <w:p>
      <w:r>
        <w:t>*=    =156                 503(7/10)</w:t>
      </w:r>
    </w:p>
    <w:p>
      <w:r>
        <w:t>*=    A</w:t>
      </w:r>
    </w:p>
    <w:p>
      <w:r>
        <w:t>*=    =178                 503(8/10)</w:t>
      </w:r>
    </w:p>
    <w:p>
      <w:r>
        <w:t>*=    A</w:t>
      </w:r>
    </w:p>
    <w:p>
      <w:r>
        <w:t>*=    =200                 503(9/10)</w:t>
      </w:r>
    </w:p>
    <w:p>
      <w:r>
        <w:t>*=    A</w:t>
      </w:r>
    </w:p>
    <w:p>
      <w:r>
        <w:t>*=    =222                 503(10)</w:t>
      </w:r>
    </w:p>
    <w:p>
      <w:r>
        <w:t>*=    A</w:t>
      </w:r>
    </w:p>
    <w:p>
      <w:r>
        <w:t>Q510       15             C4e.</w:t>
      </w:r>
    </w:p>
    <w:p>
      <w:r>
        <w:t>=    =25                  503(1/10)</w:t>
      </w:r>
    </w:p>
    <w:p>
      <w:r>
        <w:t>=    A</w:t>
      </w:r>
    </w:p>
    <w:p>
      <w:r>
        <w:t>=    =47                  503(2/10)</w:t>
      </w:r>
    </w:p>
    <w:p>
      <w:r>
        <w:t>=    A</w:t>
      </w:r>
    </w:p>
    <w:p>
      <w:r>
        <w:t>=    =69                  503(3/10)</w:t>
      </w:r>
    </w:p>
    <w:p>
      <w:r>
        <w:t>=    A</w:t>
      </w:r>
    </w:p>
    <w:p>
      <w:r>
        <w:t>=    =91                  503(4/10)</w:t>
      </w:r>
    </w:p>
    <w:p>
      <w:r>
        <w:t>=    A</w:t>
      </w:r>
    </w:p>
    <w:p>
      <w:r>
        <w:t>=    =113                 503(5/10)</w:t>
      </w:r>
    </w:p>
    <w:p>
      <w:r>
        <w:t>=    A</w:t>
      </w:r>
    </w:p>
    <w:p>
      <w:r>
        <w:t>=    =135                 503(6/10)</w:t>
      </w:r>
    </w:p>
    <w:p>
      <w:r>
        <w:t>=    A</w:t>
      </w:r>
    </w:p>
    <w:p>
      <w:r>
        <w:t>=    =157                 503(7/10)</w:t>
      </w:r>
    </w:p>
    <w:p>
      <w:r>
        <w:t>=    A</w:t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=    =179                 503(8/10)</w:t>
      </w:r>
    </w:p>
    <w:p>
      <w:r>
        <w:t>=    A</w:t>
      </w:r>
    </w:p>
    <w:p>
      <w:r>
        <w:t>=    =201                 503(9/10)</w:t>
      </w:r>
    </w:p>
    <w:p>
      <w:r>
        <w:t>=    A</w:t>
      </w:r>
    </w:p>
    <w:p>
      <w:r>
        <w:t>=    =223                 503(10)</w:t>
      </w:r>
    </w:p>
    <w:p>
      <w:r>
        <w:t>=    A</w:t>
      </w:r>
    </w:p>
    <w:p>
      <w:r>
        <w:t>Q511       16             C4f.</w:t>
      </w:r>
    </w:p>
    <w:p>
      <w:r>
        <w:t>=    =26                  503(1/10)</w:t>
      </w:r>
    </w:p>
    <w:p>
      <w:r>
        <w:t>=    A</w:t>
      </w:r>
    </w:p>
    <w:p>
      <w:r>
        <w:t>=    =48                  503(2/10)</w:t>
      </w:r>
    </w:p>
    <w:p>
      <w:r>
        <w:t>=    A</w:t>
      </w:r>
    </w:p>
    <w:p>
      <w:r>
        <w:t>=    =70                  503(3/10)</w:t>
      </w:r>
    </w:p>
    <w:p>
      <w:r>
        <w:t>=    A</w:t>
      </w:r>
    </w:p>
    <w:p>
      <w:r>
        <w:t>=    =92                  503(4/10)</w:t>
      </w:r>
    </w:p>
    <w:p>
      <w:r>
        <w:t>=    A</w:t>
      </w:r>
    </w:p>
    <w:p>
      <w:r>
        <w:t>=    =114                 503(5/10)</w:t>
      </w:r>
    </w:p>
    <w:p>
      <w:r>
        <w:t>=    A</w:t>
      </w:r>
    </w:p>
    <w:p>
      <w:r>
        <w:t>=    =136                 503(6/10)</w:t>
      </w:r>
    </w:p>
    <w:p>
      <w:r>
        <w:t>=    A</w:t>
      </w:r>
    </w:p>
    <w:p>
      <w:r>
        <w:t>=    =158                 503(7/10)</w:t>
      </w:r>
    </w:p>
    <w:p>
      <w:r>
        <w:t>=    A</w:t>
      </w:r>
    </w:p>
    <w:p>
      <w:r>
        <w:t>=    =180                 503(8/10)</w:t>
      </w:r>
    </w:p>
    <w:p>
      <w:r>
        <w:t>=    A</w:t>
      </w:r>
    </w:p>
    <w:p>
      <w:r>
        <w:t>=    =202                 503(9/10)</w:t>
      </w:r>
    </w:p>
    <w:p>
      <w:r>
        <w:t>=    A</w:t>
      </w:r>
    </w:p>
    <w:p>
      <w:r>
        <w:t>=    =224                 503(10)</w:t>
      </w:r>
    </w:p>
    <w:p>
      <w:r>
        <w:t>=    A</w:t>
      </w:r>
    </w:p>
    <w:p>
      <w:r>
        <w:t>Q512       506            C5b.</w:t>
      </w:r>
    </w:p>
    <w:p>
      <w:r>
        <w:t>=    =27                  503(1/10)</w:t>
      </w:r>
    </w:p>
    <w:p>
      <w:r>
        <w:t>=    A</w:t>
      </w:r>
    </w:p>
    <w:p>
      <w:r>
        <w:t>=    =49                  503(2/10)</w:t>
      </w:r>
    </w:p>
    <w:p>
      <w:r>
        <w:t>=    A</w:t>
      </w:r>
    </w:p>
    <w:p>
      <w:r>
        <w:t>=    =71                  503(3/10)</w:t>
      </w:r>
    </w:p>
    <w:p>
      <w:r>
        <w:t>=    A</w:t>
      </w:r>
    </w:p>
    <w:p>
      <w:r>
        <w:t>=    =93                  503(4/10)</w:t>
      </w:r>
    </w:p>
    <w:p>
      <w:r>
        <w:t>=    A</w:t>
      </w:r>
    </w:p>
    <w:p>
      <w:r>
        <w:t>=    =115                 503(5/10)</w:t>
      </w:r>
    </w:p>
    <w:p>
      <w:r>
        <w:t>=    A</w:t>
      </w:r>
    </w:p>
    <w:p>
      <w:r>
        <w:t>=    =137                 503(6/10)</w:t>
      </w:r>
    </w:p>
    <w:p>
      <w:r>
        <w:t>=    A</w:t>
      </w:r>
    </w:p>
    <w:p>
      <w:r>
        <w:t>=    =159                 503(7/10)</w:t>
      </w:r>
    </w:p>
    <w:p>
      <w:r>
        <w:t>=    A</w:t>
      </w:r>
    </w:p>
    <w:p>
      <w:r>
        <w:t>=    =181                 503(8/10)</w:t>
      </w:r>
    </w:p>
    <w:p>
      <w:r>
        <w:t>=    A</w:t>
      </w:r>
    </w:p>
    <w:p>
      <w:r>
        <w:t>=    =203                 503(9/10)</w:t>
      </w:r>
    </w:p>
    <w:p>
      <w:r>
        <w:t>=    A</w:t>
      </w:r>
    </w:p>
    <w:p>
      <w:r>
        <w:t>=    =225                 503(10)</w:t>
      </w:r>
    </w:p>
    <w:p>
      <w:r>
        <w:t>=    A</w:t>
      </w:r>
    </w:p>
    <w:p>
      <w:r>
        <w:t>Q513       507            C5a.</w:t>
      </w:r>
    </w:p>
    <w:p>
      <w:r>
        <w:t>=    =28                  503(1/10)</w:t>
      </w:r>
    </w:p>
    <w:p>
      <w:r>
        <w:t>=    A</w:t>
      </w:r>
    </w:p>
    <w:p>
      <w:r>
        <w:t>=    =50                  503(2/10)</w:t>
      </w:r>
    </w:p>
    <w:p>
      <w:r>
        <w:t>=    A</w:t>
      </w:r>
    </w:p>
    <w:p>
      <w:r>
        <w:t>=    =72                  503(3/10)</w:t>
      </w:r>
    </w:p>
    <w:p>
      <w:r>
        <w:t>=    A</w:t>
      </w:r>
    </w:p>
    <w:p>
      <w:r>
        <w:t>=    =94                  503(4/10)</w:t>
      </w:r>
    </w:p>
    <w:p>
      <w:r>
        <w:t>=    A</w:t>
      </w:r>
    </w:p>
    <w:p>
      <w:r>
        <w:t>=    =116                 503(5/10)</w:t>
      </w:r>
    </w:p>
    <w:p>
      <w:r>
        <w:t>=    A</w:t>
      </w:r>
    </w:p>
    <w:p>
      <w:r>
        <w:t>=    =138                 503(6/10)</w:t>
      </w:r>
    </w:p>
    <w:p>
      <w:r>
        <w:t>=    A</w:t>
      </w:r>
    </w:p>
    <w:p>
      <w:r>
        <w:t>=    =160                 503(7/10)</w:t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=    A</w:t>
      </w:r>
    </w:p>
    <w:p>
      <w:r>
        <w:t>=    =182                 503(8/10)</w:t>
      </w:r>
    </w:p>
    <w:p>
      <w:r>
        <w:t>=    A</w:t>
      </w:r>
    </w:p>
    <w:p>
      <w:r>
        <w:t>=    =204                 503(9/10)</w:t>
      </w:r>
    </w:p>
    <w:p>
      <w:r>
        <w:t>=    A</w:t>
      </w:r>
    </w:p>
    <w:p>
      <w:r>
        <w:t>=    =226                 503(10)</w:t>
      </w:r>
    </w:p>
    <w:p>
      <w:r>
        <w:t>=    A</w:t>
      </w:r>
    </w:p>
    <w:p>
      <w:r>
        <w:t>Q514       13             C5c.</w:t>
      </w:r>
    </w:p>
    <w:p>
      <w:r>
        <w:t>=    =29                  503(1/10)</w:t>
      </w:r>
    </w:p>
    <w:p>
      <w:r>
        <w:t>=    A</w:t>
      </w:r>
    </w:p>
    <w:p>
      <w:r>
        <w:t>=    =51                  503(2/10)</w:t>
      </w:r>
    </w:p>
    <w:p>
      <w:r>
        <w:t>=    A</w:t>
      </w:r>
    </w:p>
    <w:p>
      <w:r>
        <w:t>=    =73                  503(3/10)</w:t>
      </w:r>
    </w:p>
    <w:p>
      <w:r>
        <w:t>=    A</w:t>
      </w:r>
    </w:p>
    <w:p>
      <w:r>
        <w:t>=    =95                  503(4/10)</w:t>
      </w:r>
    </w:p>
    <w:p>
      <w:r>
        <w:t>=    A</w:t>
      </w:r>
    </w:p>
    <w:p>
      <w:r>
        <w:t>=    =117                 503(5/10)</w:t>
      </w:r>
    </w:p>
    <w:p>
      <w:r>
        <w:t>=    A</w:t>
      </w:r>
    </w:p>
    <w:p>
      <w:r>
        <w:t>=    =139                 503(6/10)</w:t>
      </w:r>
    </w:p>
    <w:p>
      <w:r>
        <w:t>=    A</w:t>
      </w:r>
    </w:p>
    <w:p>
      <w:r>
        <w:t>=    =161                 503(7/10)</w:t>
      </w:r>
    </w:p>
    <w:p>
      <w:r>
        <w:t>=    A</w:t>
      </w:r>
    </w:p>
    <w:p>
      <w:r>
        <w:t>=    =183                 503(8/10)</w:t>
      </w:r>
    </w:p>
    <w:p>
      <w:r>
        <w:t>=    A</w:t>
      </w:r>
    </w:p>
    <w:p>
      <w:r>
        <w:t>=    =205                 503(9/10)</w:t>
      </w:r>
    </w:p>
    <w:p>
      <w:r>
        <w:t>=    A</w:t>
      </w:r>
    </w:p>
    <w:p>
      <w:r>
        <w:t>=    =227                 503(10)</w:t>
      </w:r>
    </w:p>
    <w:p>
      <w:r>
        <w:t>=    A</w:t>
      </w:r>
    </w:p>
    <w:p>
      <w:r>
        <w:t>Q515       14             C5d.</w:t>
      </w:r>
    </w:p>
    <w:p>
      <w:r>
        <w:t>=   1/6    30   1         28(4/6.8/15.17/24.51.54.58/59.70/73.75/76.78.80/85.87/98.101/104.106/107.110/112.114/115.117/126.128.130.135/136.139/146.151/159.162/168.170/175.180/181.183.187.190/191)</w:t>
      </w:r>
    </w:p>
    <w:p>
      <w:r>
        <w:t>= 8  /                   Z503(1/10)</w:t>
      </w:r>
    </w:p>
    <w:p>
      <w:r>
        <w:t>=    A</w:t>
      </w:r>
    </w:p>
    <w:p>
      <w:r>
        <w:t>=   1/6    52   1         50(4/6.8/15.17/24.51.54.58/59.70/73.75/76.78.80/85.87/98.101/104.106/107.110/112.114/115.117/126.128.130.135/136.139/146.151/159.162/168.170/175.180/181.183.187.190/191)</w:t>
      </w:r>
    </w:p>
    <w:p>
      <w:r>
        <w:t>=  8 /                   Z503(2/10)</w:t>
      </w:r>
    </w:p>
    <w:p>
      <w:r>
        <w:t>=    A</w:t>
      </w:r>
    </w:p>
    <w:p>
      <w:r>
        <w:t>=   1/6    74   1         72(4/6.8/15.17/24.51.54.58/59.70/73.75/76.78.80/85.87/98.101/104.106/107.110/112.114/115.117/126.128.130.135/136.139/146.151/159.162/168.170/175.180/181.183.187.190/191)</w:t>
      </w:r>
    </w:p>
    <w:p>
      <w:r>
        <w:t>=   8/                   Z503(3/10)</w:t>
      </w:r>
    </w:p>
    <w:p>
      <w:r>
        <w:t>=    A</w:t>
      </w:r>
    </w:p>
    <w:p>
      <w:r>
        <w:t>=   1/6    96   1         94(4/6.8/15.17/24.51.54.58/59.70/73.75/76.78.80/85.87/98.101/104.106/107.110/112.114/115.117/126.128.130.135/136.139/146.151/159.162/168.170/175.180/181.183.187.190/191)</w:t>
      </w:r>
    </w:p>
    <w:p>
      <w:r>
        <w:t>=8   /                   Z503(4/10)</w:t>
      </w:r>
    </w:p>
    <w:p>
      <w:r>
        <w:t>=    A</w:t>
      </w:r>
    </w:p>
    <w:p>
      <w:r>
        <w:t>=   1/6    118  1         116(4/6.8/15.17/24.51.54.58/59.70/73.75/76.78.80/85.87/98.101/104.106/107.110/112.114/115.117/126.128.130.135/136.139/146.151/159.162/168.170/175.180/181.183.187.190/191)</w:t>
      </w:r>
    </w:p>
    <w:p>
      <w:r>
        <w:t>= 8  /                   Z503(5/10)</w:t>
      </w:r>
    </w:p>
    <w:p>
      <w:r>
        <w:t>=    A</w:t>
      </w:r>
    </w:p>
    <w:p>
      <w:r>
        <w:t>=   1/6    140  1         138(4/6.8/15.17/24.51.54.58/59.70/73.75/76.78.80/85.87/98.101/104.106/107.110/112.114/115.117/126.128.130.135/136.139/146.151/159.162/168.170/175.180/181.183.187.190/191)</w:t>
      </w:r>
    </w:p>
    <w:p>
      <w:r>
        <w:t>=  8 /                   Z503(6/10)</w:t>
      </w:r>
    </w:p>
    <w:p>
      <w:r>
        <w:t>=    A</w:t>
      </w:r>
    </w:p>
    <w:p>
      <w:r>
        <w:t>=   1/6    162  1         160(4/6.8/15.17/24.51.54.58/59.70/73.75/76.78.80/85.87/98.101/104.106/107.110/112.114/115.117/126.128.130.135/136.139/146.151/159.162/168.170/175.180/181.183.187.190/191)</w:t>
      </w:r>
    </w:p>
    <w:p>
      <w:r>
        <w:t>=   8/                   Z503(7/10)</w:t>
      </w:r>
    </w:p>
    <w:p>
      <w:r>
        <w:t>=    A</w:t>
      </w:r>
    </w:p>
    <w:p>
      <w:r>
        <w:t>=   1/6    184  1         182(4/6.8/15.17/24.51.54.58/59.70/73.75/76.78.80/85.87/98.101/104.106/107.110/112.114/115.117/126.128.130.135/136.139/146.151/159.162/168.170/175.180/181.183.187.190/191)</w:t>
      </w:r>
    </w:p>
    <w:p>
      <w:r>
        <w:t>=8   /                   Z503(8/10)</w:t>
      </w:r>
    </w:p>
    <w:p>
      <w:r>
        <w:t>=    A</w:t>
      </w:r>
    </w:p>
    <w:p>
      <w:r>
        <w:t>=   1/6    206  1         204(4/6.8/15.17/24.51.54.58/59.70/73.75/76.78.80/85.87/98.101/104.106/107.110/112.114/115.117/126.128.130.135/136.139/146.151/159.162/168.170/175.180/181.183.187.190/191)</w:t>
      </w:r>
    </w:p>
    <w:p>
      <w:r>
        <w:t>= 8  /                   Z503(9/10)</w:t>
      </w:r>
    </w:p>
    <w:p>
      <w:r>
        <w:t>=    A</w:t>
      </w:r>
    </w:p>
    <w:p>
      <w:r>
        <w:t>=   1/6    228  1         226(4/6.8/15.17/24.51.54.58/59.70/73.75/76.78.80/85.87/98.101/104.106/107.110/112.114/115.117/126.128.130.135/136.139/146.151/159.162/168.170/175.180/181.183.187.190/191)</w:t>
      </w:r>
    </w:p>
    <w:p>
      <w:r>
        <w:t>=  8 /                   Z503(10/10)</w:t>
      </w:r>
    </w:p>
    <w:p>
      <w:r>
        <w:t>=    A</w:t>
      </w:r>
    </w:p>
    <w:p>
      <w:r>
        <w:t/>
      </w:r>
    </w:p>
    <w:p>
      <w:r>
        <w:t>*=    =30                  503(1/10)</w:t>
      </w:r>
    </w:p>
    <w:p>
      <w:r>
        <w:t>*=    A</w:t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*=    =52                  503(2/10)</w:t>
      </w:r>
    </w:p>
    <w:p>
      <w:r>
        <w:t>*=    A</w:t>
      </w:r>
    </w:p>
    <w:p>
      <w:r>
        <w:t>*=    =74                  503(3/10)</w:t>
      </w:r>
    </w:p>
    <w:p>
      <w:r>
        <w:t>*=    A</w:t>
      </w:r>
    </w:p>
    <w:p>
      <w:r>
        <w:t>*=    =96                  503(4/10)</w:t>
      </w:r>
    </w:p>
    <w:p>
      <w:r>
        <w:t>*=    A</w:t>
      </w:r>
    </w:p>
    <w:p>
      <w:r>
        <w:t>*=    =118                 503(5/10)</w:t>
      </w:r>
    </w:p>
    <w:p>
      <w:r>
        <w:t>*=    A</w:t>
      </w:r>
    </w:p>
    <w:p>
      <w:r>
        <w:t>*=    =140                 503(6/10)</w:t>
      </w:r>
    </w:p>
    <w:p>
      <w:r>
        <w:t>*=    A</w:t>
      </w:r>
    </w:p>
    <w:p>
      <w:r>
        <w:t>*=    =162                 503(7/10)</w:t>
      </w:r>
    </w:p>
    <w:p>
      <w:r>
        <w:t>*=    A</w:t>
      </w:r>
    </w:p>
    <w:p>
      <w:r>
        <w:t>*=    =184                 503(8/10)</w:t>
      </w:r>
    </w:p>
    <w:p>
      <w:r>
        <w:t>*=    A</w:t>
      </w:r>
    </w:p>
    <w:p>
      <w:r>
        <w:t>*=    =206                 503(9/10)</w:t>
      </w:r>
    </w:p>
    <w:p>
      <w:r>
        <w:t>*=    A</w:t>
      </w:r>
    </w:p>
    <w:p>
      <w:r>
        <w:t>*=    =228                 503(10)</w:t>
      </w:r>
    </w:p>
    <w:p>
      <w:r>
        <w:t>*=    A</w:t>
      </w:r>
    </w:p>
    <w:p>
      <w:r>
        <w:t>Q516       15             C5e.</w:t>
      </w:r>
    </w:p>
    <w:p>
      <w:r>
        <w:t>=    =31                  503(1/10)</w:t>
      </w:r>
    </w:p>
    <w:p>
      <w:r>
        <w:t>=    A</w:t>
      </w:r>
    </w:p>
    <w:p>
      <w:r>
        <w:t>=    =53                  503(2/10)</w:t>
      </w:r>
    </w:p>
    <w:p>
      <w:r>
        <w:t>=    A</w:t>
      </w:r>
    </w:p>
    <w:p>
      <w:r>
        <w:t>=    =75                  503(3/10)</w:t>
      </w:r>
    </w:p>
    <w:p>
      <w:r>
        <w:t>=    A</w:t>
      </w:r>
    </w:p>
    <w:p>
      <w:r>
        <w:t>=    =97                  503(4/10)</w:t>
      </w:r>
    </w:p>
    <w:p>
      <w:r>
        <w:t>=    A</w:t>
      </w:r>
    </w:p>
    <w:p>
      <w:r>
        <w:t>=    =119                 503(5/10)</w:t>
      </w:r>
    </w:p>
    <w:p>
      <w:r>
        <w:t>=    A</w:t>
      </w:r>
    </w:p>
    <w:p>
      <w:r>
        <w:t>=    =141                 503(6/10)</w:t>
      </w:r>
    </w:p>
    <w:p>
      <w:r>
        <w:t>=    A</w:t>
      </w:r>
    </w:p>
    <w:p>
      <w:r>
        <w:t>=    =163                 503(7/10)</w:t>
      </w:r>
    </w:p>
    <w:p>
      <w:r>
        <w:t>=    A</w:t>
      </w:r>
    </w:p>
    <w:p>
      <w:r>
        <w:t>=    =185                 503(8/10)</w:t>
      </w:r>
    </w:p>
    <w:p>
      <w:r>
        <w:t>=    A</w:t>
      </w:r>
    </w:p>
    <w:p>
      <w:r>
        <w:t>=    =207                 503(9/10)</w:t>
      </w:r>
    </w:p>
    <w:p>
      <w:r>
        <w:t>=    A</w:t>
      </w:r>
    </w:p>
    <w:p>
      <w:r>
        <w:t>=    =229                 503(10)</w:t>
      </w:r>
    </w:p>
    <w:p>
      <w:r>
        <w:t>=    A</w:t>
      </w:r>
    </w:p>
    <w:p>
      <w:r>
        <w:t>Q517       16             C5f.</w:t>
      </w:r>
    </w:p>
    <w:p>
      <w:r>
        <w:t>=    =32                  503(1/10)</w:t>
      </w:r>
    </w:p>
    <w:p>
      <w:r>
        <w:t>=    A</w:t>
      </w:r>
    </w:p>
    <w:p>
      <w:r>
        <w:t>=    =54                  503(2/10)</w:t>
      </w:r>
    </w:p>
    <w:p>
      <w:r>
        <w:t>=    A</w:t>
      </w:r>
    </w:p>
    <w:p>
      <w:r>
        <w:t>=    =76                  503(3/10)</w:t>
      </w:r>
    </w:p>
    <w:p>
      <w:r>
        <w:t>=    A</w:t>
      </w:r>
    </w:p>
    <w:p>
      <w:r>
        <w:t>=    =98                  503(4/10)</w:t>
      </w:r>
    </w:p>
    <w:p>
      <w:r>
        <w:t>=    A</w:t>
      </w:r>
    </w:p>
    <w:p>
      <w:r>
        <w:t>=    =120                 503(5/10)</w:t>
      </w:r>
    </w:p>
    <w:p>
      <w:r>
        <w:t>=    A</w:t>
      </w:r>
    </w:p>
    <w:p>
      <w:r>
        <w:t>=    =142                 503(6/10)</w:t>
      </w:r>
    </w:p>
    <w:p>
      <w:r>
        <w:t>=    A</w:t>
      </w:r>
    </w:p>
    <w:p>
      <w:r>
        <w:t>=    =164                 503(7/10)</w:t>
      </w:r>
    </w:p>
    <w:p>
      <w:r>
        <w:t>=    A</w:t>
      </w:r>
    </w:p>
    <w:p>
      <w:r>
        <w:t>=    =186                 503(8/10)</w:t>
      </w:r>
    </w:p>
    <w:p>
      <w:r>
        <w:t>=    A</w:t>
      </w:r>
    </w:p>
    <w:p>
      <w:r>
        <w:t>=    =208                 503(9/10)</w:t>
      </w:r>
    </w:p>
    <w:p>
      <w:r>
        <w:t>=    A</w:t>
      </w:r>
    </w:p>
    <w:p>
      <w:r>
        <w:t>=    =230                 503(10)</w:t>
      </w:r>
    </w:p>
    <w:p>
      <w:r>
        <w:t>=    A</w:t>
      </w:r>
    </w:p>
    <w:p>
      <w:r>
        <w:t>Q518                      C6_1.</w:t>
      </w:r>
    </w:p>
    <w:p>
      <w:r>
        <w:t>C21</w:t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=   1/21   33   1         503(1/10)</w:t>
      </w:r>
    </w:p>
    <w:p>
      <w:r>
        <w:t>=    A</w:t>
      </w:r>
    </w:p>
    <w:p>
      <w:r>
        <w:t>=   1/21   55   1         503(2/10)</w:t>
      </w:r>
    </w:p>
    <w:p>
      <w:r>
        <w:t>=    /                   Z503(2/10)</w:t>
      </w:r>
    </w:p>
    <w:p>
      <w:r>
        <w:t>=    A</w:t>
      </w:r>
    </w:p>
    <w:p>
      <w:r>
        <w:t>=   1/21   77   1         503(3/10)</w:t>
      </w:r>
    </w:p>
    <w:p>
      <w:r>
        <w:t>=    /                   Z503(3/10)</w:t>
      </w:r>
    </w:p>
    <w:p>
      <w:r>
        <w:t>=    A</w:t>
      </w:r>
    </w:p>
    <w:p>
      <w:r>
        <w:t>=   1/21   99   1         503(4/10)</w:t>
      </w:r>
    </w:p>
    <w:p>
      <w:r>
        <w:t>=    /                   Z503(4/10)</w:t>
      </w:r>
    </w:p>
    <w:p>
      <w:r>
        <w:t>=    A</w:t>
      </w:r>
    </w:p>
    <w:p>
      <w:r>
        <w:t>=   1/21   121  1         503(5/10)</w:t>
      </w:r>
    </w:p>
    <w:p>
      <w:r>
        <w:t>=    /                   Z503(5/10)</w:t>
      </w:r>
    </w:p>
    <w:p>
      <w:r>
        <w:t>=    A</w:t>
      </w:r>
    </w:p>
    <w:p>
      <w:r>
        <w:t>=   1/21   143  1         503(6/10)</w:t>
      </w:r>
    </w:p>
    <w:p>
      <w:r>
        <w:t>=    /                   Z503(6/10)</w:t>
      </w:r>
    </w:p>
    <w:p>
      <w:r>
        <w:t>=    A</w:t>
      </w:r>
    </w:p>
    <w:p>
      <w:r>
        <w:t>=   1/21   165  1         503(7/10)</w:t>
      </w:r>
    </w:p>
    <w:p>
      <w:r>
        <w:t>=    /                   Z503(7/10)</w:t>
      </w:r>
    </w:p>
    <w:p>
      <w:r>
        <w:t>=    A</w:t>
      </w:r>
    </w:p>
    <w:p>
      <w:r>
        <w:t>=   1/21   187  1         503(8/10)</w:t>
      </w:r>
    </w:p>
    <w:p>
      <w:r>
        <w:t>=    /                   Z503(8/10)</w:t>
      </w:r>
    </w:p>
    <w:p>
      <w:r>
        <w:t>=    A</w:t>
      </w:r>
    </w:p>
    <w:p>
      <w:r>
        <w:t>=   1/21   209  1         503(9/10)</w:t>
      </w:r>
    </w:p>
    <w:p>
      <w:r>
        <w:t>=    /                   Z503(9/10)</w:t>
      </w:r>
    </w:p>
    <w:p>
      <w:r>
        <w:t>=    A</w:t>
      </w:r>
    </w:p>
    <w:p>
      <w:r>
        <w:t>=   1/21   231  1         503(10)</w:t>
      </w:r>
    </w:p>
    <w:p>
      <w:r>
        <w:t>=    A</w:t>
      </w:r>
    </w:p>
    <w:p>
      <w:r>
        <w:t>Q519       518            C6_2.</w:t>
      </w:r>
    </w:p>
    <w:p>
      <w:r>
        <w:t>=   1/21   34   1         503(1/10)</w:t>
      </w:r>
    </w:p>
    <w:p>
      <w:r>
        <w:t>=    /                   Z503(1/10)</w:t>
      </w:r>
    </w:p>
    <w:p>
      <w:r>
        <w:t>=    A</w:t>
      </w:r>
    </w:p>
    <w:p>
      <w:r>
        <w:t>=   1/21   56   1         503(2/10)</w:t>
      </w:r>
    </w:p>
    <w:p>
      <w:r>
        <w:t>=    /                   Z503(2/10)</w:t>
      </w:r>
    </w:p>
    <w:p>
      <w:r>
        <w:t>=    A</w:t>
      </w:r>
    </w:p>
    <w:p>
      <w:r>
        <w:t>=   1/21   78   1         503(3/10)</w:t>
      </w:r>
    </w:p>
    <w:p>
      <w:r>
        <w:t>=    /                   Z503(3/10)</w:t>
      </w:r>
    </w:p>
    <w:p>
      <w:r>
        <w:t>=    A</w:t>
      </w:r>
    </w:p>
    <w:p>
      <w:r>
        <w:t>=   1/21   100  1         503(4/10)</w:t>
      </w:r>
    </w:p>
    <w:p>
      <w:r>
        <w:t>=    /                   Z503(4/10)</w:t>
      </w:r>
    </w:p>
    <w:p>
      <w:r>
        <w:t>=    A</w:t>
      </w:r>
    </w:p>
    <w:p>
      <w:r>
        <w:t>=   1/21   122  1         503(5/10)</w:t>
      </w:r>
    </w:p>
    <w:p>
      <w:r>
        <w:t>=    /                   Z503(5/10)</w:t>
      </w:r>
    </w:p>
    <w:p>
      <w:r>
        <w:t>=    A</w:t>
      </w:r>
    </w:p>
    <w:p>
      <w:r>
        <w:t>=   1/21   144  1         503(6/10)</w:t>
      </w:r>
    </w:p>
    <w:p>
      <w:r>
        <w:t>=    /                   Z503(6/10)</w:t>
      </w:r>
    </w:p>
    <w:p>
      <w:r>
        <w:t>=    A</w:t>
      </w:r>
    </w:p>
    <w:p>
      <w:r>
        <w:t>=   1/21   166  1         503(7/10)</w:t>
      </w:r>
    </w:p>
    <w:p>
      <w:r>
        <w:t>=    /                   Z503(7/10)</w:t>
      </w:r>
    </w:p>
    <w:p>
      <w:r>
        <w:t>=    A</w:t>
      </w:r>
    </w:p>
    <w:p>
      <w:r>
        <w:t>=   1/21   188  1         503(8/10)</w:t>
      </w:r>
    </w:p>
    <w:p>
      <w:r>
        <w:t>=    /                   Z503(8/10)</w:t>
      </w:r>
    </w:p>
    <w:p>
      <w:r>
        <w:t>=    A</w:t>
      </w:r>
    </w:p>
    <w:p>
      <w:r>
        <w:t>=   1/21   210  1         503(9/10)</w:t>
      </w:r>
    </w:p>
    <w:p>
      <w:r>
        <w:t>=    /                   Z503(9/10)</w:t>
      </w:r>
    </w:p>
    <w:p>
      <w:r>
        <w:t>=    A</w:t>
      </w:r>
    </w:p>
    <w:p>
      <w:r>
        <w:t>=   1/21   232  1         503(10)</w:t>
      </w:r>
    </w:p>
    <w:p>
      <w:r>
        <w:t>=    /                   Z503(10)</w:t>
      </w:r>
    </w:p>
    <w:p>
      <w:r>
        <w:t>=    A</w:t>
      </w:r>
    </w:p>
    <w:p>
      <w:r>
        <w:t>Q520       518            C6_3.</w:t>
      </w:r>
    </w:p>
    <w:p>
      <w:r>
        <w:t>=   1/21   35   1         503(1/10)</w:t>
      </w:r>
    </w:p>
    <w:p>
      <w:r>
        <w:t>=    /                   Z503(1/10)</w:t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=    A</w:t>
      </w:r>
    </w:p>
    <w:p>
      <w:r>
        <w:t>=   1/21   57   1         503(2/10)</w:t>
      </w:r>
    </w:p>
    <w:p>
      <w:r>
        <w:t>=    /                   Z503(2/10)</w:t>
      </w:r>
    </w:p>
    <w:p>
      <w:r>
        <w:t>=    A</w:t>
      </w:r>
    </w:p>
    <w:p>
      <w:r>
        <w:t>=   1/21   79   1         503(3/10)</w:t>
      </w:r>
    </w:p>
    <w:p>
      <w:r>
        <w:t>=    /                   Z503(3/10)</w:t>
      </w:r>
    </w:p>
    <w:p>
      <w:r>
        <w:t>=    A</w:t>
      </w:r>
    </w:p>
    <w:p>
      <w:r>
        <w:t>=   1/21   101  1         503(4/10)</w:t>
      </w:r>
    </w:p>
    <w:p>
      <w:r>
        <w:t>=    /                   Z503(4/10)</w:t>
      </w:r>
    </w:p>
    <w:p>
      <w:r>
        <w:t>=    A</w:t>
      </w:r>
    </w:p>
    <w:p>
      <w:r>
        <w:t>=   1/21   123  1         503(5/10)</w:t>
      </w:r>
    </w:p>
    <w:p>
      <w:r>
        <w:t>=    /                   Z503(5/10)</w:t>
      </w:r>
    </w:p>
    <w:p>
      <w:r>
        <w:t>=    A</w:t>
      </w:r>
    </w:p>
    <w:p>
      <w:r>
        <w:t>=   1/21   145  1         503(6/10)</w:t>
      </w:r>
    </w:p>
    <w:p>
      <w:r>
        <w:t>=    /                   Z503(6/10)</w:t>
      </w:r>
    </w:p>
    <w:p>
      <w:r>
        <w:t>=    A</w:t>
      </w:r>
    </w:p>
    <w:p>
      <w:r>
        <w:t>=   1/21   167  1         503(7/10)</w:t>
      </w:r>
    </w:p>
    <w:p>
      <w:r>
        <w:t>=    /                   Z503(7/10)</w:t>
      </w:r>
    </w:p>
    <w:p>
      <w:r>
        <w:t>=    A</w:t>
      </w:r>
    </w:p>
    <w:p>
      <w:r>
        <w:t>=   1/21   189  1         503(8/10)</w:t>
      </w:r>
    </w:p>
    <w:p>
      <w:r>
        <w:t>=    /                   Z503(8/10)</w:t>
      </w:r>
    </w:p>
    <w:p>
      <w:r>
        <w:t>=    A</w:t>
      </w:r>
    </w:p>
    <w:p>
      <w:r>
        <w:t>=   1/21   211  1         503(9/10)</w:t>
      </w:r>
    </w:p>
    <w:p>
      <w:r>
        <w:t>=    /                   Z503(9/10)</w:t>
      </w:r>
    </w:p>
    <w:p>
      <w:r>
        <w:t>=    A</w:t>
      </w:r>
    </w:p>
    <w:p>
      <w:r>
        <w:t>=   1/21   233  1         503(10)</w:t>
      </w:r>
    </w:p>
    <w:p>
      <w:r>
        <w:t>=    /                   Z503(10)</w:t>
      </w:r>
    </w:p>
    <w:p>
      <w:r>
        <w:t>=    A</w:t>
      </w:r>
    </w:p>
    <w:p>
      <w:r>
        <w:t>Q521       518            C6_4.</w:t>
      </w:r>
    </w:p>
    <w:p>
      <w:r>
        <w:t>=   1/21   36   1         503(1/10)</w:t>
      </w:r>
    </w:p>
    <w:p>
      <w:r>
        <w:t>=    /                   Z503(1/10)</w:t>
      </w:r>
    </w:p>
    <w:p>
      <w:r>
        <w:t>=    A</w:t>
      </w:r>
    </w:p>
    <w:p>
      <w:r>
        <w:t>=   1/21   58   1         503(2/10)</w:t>
      </w:r>
    </w:p>
    <w:p>
      <w:r>
        <w:t>=    /                   Z503(2/10)</w:t>
      </w:r>
    </w:p>
    <w:p>
      <w:r>
        <w:t>=    A</w:t>
      </w:r>
    </w:p>
    <w:p>
      <w:r>
        <w:t>=   1/21   80   1         503(3/10)</w:t>
      </w:r>
    </w:p>
    <w:p>
      <w:r>
        <w:t>=    /                   Z503(3/10)</w:t>
      </w:r>
    </w:p>
    <w:p>
      <w:r>
        <w:t>=    A</w:t>
      </w:r>
    </w:p>
    <w:p>
      <w:r>
        <w:t>=   1/21   102  1         503(4/10)</w:t>
      </w:r>
    </w:p>
    <w:p>
      <w:r>
        <w:t>=    /                   Z503(4/10)</w:t>
      </w:r>
    </w:p>
    <w:p>
      <w:r>
        <w:t>=    A</w:t>
      </w:r>
    </w:p>
    <w:p>
      <w:r>
        <w:t>=   1/21   124  1         503(5/10)</w:t>
      </w:r>
    </w:p>
    <w:p>
      <w:r>
        <w:t>=    /                   Z503(5/10)</w:t>
      </w:r>
    </w:p>
    <w:p>
      <w:r>
        <w:t>=    A</w:t>
      </w:r>
    </w:p>
    <w:p>
      <w:r>
        <w:t>=   1/21   146  1         503(6/10)</w:t>
      </w:r>
    </w:p>
    <w:p>
      <w:r>
        <w:t>=    /                   Z503(6/10)</w:t>
      </w:r>
    </w:p>
    <w:p>
      <w:r>
        <w:t>=    A</w:t>
      </w:r>
    </w:p>
    <w:p>
      <w:r>
        <w:t>=   1/21   168  1         503(7/10)</w:t>
      </w:r>
    </w:p>
    <w:p>
      <w:r>
        <w:t>=    /                   Z503(7/10)</w:t>
      </w:r>
    </w:p>
    <w:p>
      <w:r>
        <w:t>=    A</w:t>
      </w:r>
    </w:p>
    <w:p>
      <w:r>
        <w:t>=   1/21   190  1         503(8/10)</w:t>
      </w:r>
    </w:p>
    <w:p>
      <w:r>
        <w:t>=    /                   Z503(8/10)</w:t>
      </w:r>
    </w:p>
    <w:p>
      <w:r>
        <w:t>=    A</w:t>
      </w:r>
    </w:p>
    <w:p>
      <w:r>
        <w:t>=   1/21   212  1         503(9/10)</w:t>
      </w:r>
    </w:p>
    <w:p>
      <w:r>
        <w:t>=    /                   Z503(9/10)</w:t>
      </w:r>
    </w:p>
    <w:p>
      <w:r>
        <w:t>=    A</w:t>
      </w:r>
    </w:p>
    <w:p>
      <w:r>
        <w:t>=   1/21   234  1         503(10)</w:t>
      </w:r>
    </w:p>
    <w:p>
      <w:r>
        <w:t>=    /                   Z503(10)</w:t>
      </w:r>
    </w:p>
    <w:p>
      <w:r>
        <w:t>=    A</w:t>
      </w:r>
    </w:p>
    <w:p>
      <w:r>
        <w:t>Q522                      C8a.</w:t>
      </w:r>
    </w:p>
    <w:p>
      <w:r>
        <w:t>C999</w:t>
      </w:r>
    </w:p>
    <w:p>
      <w:r>
        <w:t>=    =37*60X+38           503(1/10)</w:t>
      </w:r>
    </w:p>
    <w:p>
      <w:pPr>
        <w:pageBreakBefore w:val="true"/>
      </w:pPr>
      <w:r>
        <w:t xml:space="preserve"> </w:t>
      </w:r>
    </w:p>
    <w:p>
      <w:r>
        <w:t>11:15:26 16/01/2014</w:t>
      </w:r>
    </w:p>
    <w:p>
      <w:r>
        <w:t/>
      </w:r>
    </w:p>
    <w:p>
      <w:r>
        <w:t>=    A</w:t>
      </w:r>
    </w:p>
    <w:p>
      <w:r>
        <w:t>=    =59*60X+60           503(2/10)</w:t>
      </w:r>
    </w:p>
    <w:p>
      <w:r>
        <w:t>=    A</w:t>
      </w:r>
    </w:p>
    <w:p>
      <w:r>
        <w:t>=    =81*60X+82           503(3/10)</w:t>
      </w:r>
    </w:p>
    <w:p>
      <w:r>
        <w:t>=    A</w:t>
      </w:r>
    </w:p>
    <w:p>
      <w:r>
        <w:t>=    =103*60X+104         503(4/10)</w:t>
      </w:r>
    </w:p>
    <w:p>
      <w:r>
        <w:t>=    A</w:t>
      </w:r>
    </w:p>
    <w:p>
      <w:r>
        <w:t>=    =125*60X+126         503(5/10)</w:t>
      </w:r>
    </w:p>
    <w:p>
      <w:r>
        <w:t>=    A</w:t>
      </w:r>
    </w:p>
    <w:p>
      <w:r>
        <w:t>=    =147*60X+148         503(6/10)</w:t>
      </w:r>
    </w:p>
    <w:p>
      <w:r>
        <w:t>=    A</w:t>
      </w:r>
    </w:p>
    <w:p>
      <w:r>
        <w:t>=    =169*60X+170         503(7/10)</w:t>
      </w:r>
    </w:p>
    <w:p>
      <w:r>
        <w:t>=    A</w:t>
      </w:r>
    </w:p>
    <w:p>
      <w:r>
        <w:t>=    =191*60X+192         503(8/10)</w:t>
      </w:r>
    </w:p>
    <w:p>
      <w:r>
        <w:t>=    A</w:t>
      </w:r>
    </w:p>
    <w:p>
      <w:r>
        <w:t>=    =213*60X+214         503(9/10)</w:t>
      </w:r>
    </w:p>
    <w:p>
      <w:r>
        <w:t>=    A</w:t>
      </w:r>
    </w:p>
    <w:p>
      <w:r>
        <w:t>=    =235*60X+236         503(10)</w:t>
      </w:r>
    </w:p>
    <w:p>
      <w:r>
        <w:t>=    A</w:t>
      </w:r>
    </w:p>
    <w:p>
      <w:r>
        <w:t>Q523U           5         C8b.</w:t>
      </w:r>
    </w:p>
    <w:p>
      <w:r>
        <w:t>=    =39                  503(1/10)+39(N99)</w:t>
      </w:r>
    </w:p>
    <w:p>
      <w:r>
        <w:t>=    =999X                503(1/10)+39(99)</w:t>
      </w:r>
    </w:p>
    <w:p>
      <w:r>
        <w:t>=    A</w:t>
      </w:r>
    </w:p>
    <w:p>
      <w:r>
        <w:t>=    =61                  503(2/10)+61(N99)</w:t>
      </w:r>
    </w:p>
    <w:p>
      <w:r>
        <w:t>=    =999X                503(2/10)+61(99)</w:t>
      </w:r>
    </w:p>
    <w:p>
      <w:r>
        <w:t>=    A</w:t>
      </w:r>
    </w:p>
    <w:p>
      <w:r>
        <w:t>=    =83                  503(3/10)+83(N99)</w:t>
      </w:r>
    </w:p>
    <w:p>
      <w:r>
        <w:t>=    =999X                503(3/10)+83(99)</w:t>
      </w:r>
    </w:p>
    <w:p>
      <w:r>
        <w:t>=    A</w:t>
      </w:r>
    </w:p>
    <w:p>
      <w:r>
        <w:t>=    =105                 503(4/10)+105(N99)</w:t>
      </w:r>
    </w:p>
    <w:p>
      <w:r>
        <w:t>=    =999X                503(4/10)+105(99)</w:t>
      </w:r>
    </w:p>
    <w:p>
      <w:r>
        <w:t>=    A</w:t>
      </w:r>
    </w:p>
    <w:p>
      <w:r>
        <w:t>=    =127                 503(5/10)+127(N99)</w:t>
      </w:r>
    </w:p>
    <w:p>
      <w:r>
        <w:t>=    =999X                503(5/10)+127(99)</w:t>
      </w:r>
    </w:p>
    <w:p>
      <w:r>
        <w:t>=    A</w:t>
      </w:r>
    </w:p>
    <w:p>
      <w:r>
        <w:t>=    =149                 503(6/10)+149(N99)</w:t>
      </w:r>
    </w:p>
    <w:p>
      <w:r>
        <w:t>=    =999X                503(6/10)+149(99)</w:t>
      </w:r>
    </w:p>
    <w:p>
      <w:r>
        <w:t>=    A</w:t>
      </w:r>
    </w:p>
    <w:p>
      <w:r>
        <w:t>=    =171                 503(7/10)+171(N99)</w:t>
      </w:r>
    </w:p>
    <w:p>
      <w:r>
        <w:t>=    =999X                503(7/10)+171(99)</w:t>
      </w:r>
    </w:p>
    <w:p>
      <w:r>
        <w:t>=    A</w:t>
      </w:r>
    </w:p>
    <w:p>
      <w:r>
        <w:t>=    =193                 503(8/10)+193(N99)</w:t>
      </w:r>
    </w:p>
    <w:p>
      <w:r>
        <w:t>=    =999X                503(8/10)+193(99)</w:t>
      </w:r>
    </w:p>
    <w:p>
      <w:r>
        <w:t>=    A</w:t>
      </w:r>
    </w:p>
    <w:p>
      <w:r>
        <w:t>=    =215                 503(9/10)+215(N99)</w:t>
      </w:r>
    </w:p>
    <w:p>
      <w:r>
        <w:t>=    =999X                503(9/10)+215(99)</w:t>
      </w:r>
    </w:p>
    <w:p>
      <w:r>
        <w:t>=    A</w:t>
      </w:r>
    </w:p>
    <w:p>
      <w:r>
        <w:t>=    =237                 503(10)+237(N99)</w:t>
      </w:r>
    </w:p>
    <w:p>
      <w:r>
        <w:t>=    =999X                503(10)+237(99)</w:t>
      </w:r>
    </w:p>
    <w:p>
      <w:r>
        <w:t>=    A</w:t>
      </w:r>
    </w:p>
    <w:p>
      <w:r>
        <w:t>Q524FM          2         C9.</w:t>
      </w:r>
    </w:p>
    <w:p>
      <w:r>
        <w:t>C1                        No choice/ The only way to do (SA only)</w:t>
      </w:r>
    </w:p>
    <w:p>
      <w:r>
        <w:t>C2                        Arranged by others/ Accompany friends (SA only)</w:t>
      </w:r>
    </w:p>
    <w:p>
      <w:r>
        <w:t>C3                        Direct / No feeder is required/ The most direct route</w:t>
      </w:r>
    </w:p>
    <w:p>
      <w:r>
        <w:t>C4                        No need to walk / Nearby my O/D</w:t>
      </w:r>
    </w:p>
    <w:p>
      <w:r>
        <w:t>C5                        The most familiar route</w:t>
      </w:r>
    </w:p>
    <w:p>
      <w:r>
        <w:t>C10                       Reliable service/ Punctual</w:t>
      </w:r>
    </w:p>
    <w:p>
      <w:r>
        <w:t>C11                       In a hurry/ Fast</w:t>
      </w:r>
    </w:p>
    <w:p>
      <w:r>
        <w:t>C12                       Frequent schedule / Can access in short time</w:t>
      </w:r>
    </w:p>
    <w:p>
      <w:r>
        <w:t>C13                       Overnight services/ Schedule during peak hour</w:t>
      </w:r>
    </w:p>
    <w:p>
      <w:r>
        <w:t>C14                       Service hours fit my schedule</w:t>
      </w:r>
    </w:p>
    <w:p>
      <w:r>
        <w:t>C15                       Safe</w:t>
      </w:r>
    </w:p>
    <w:p>
      <w:pPr>
        <w:pageBreakBefore w:val="true"/>
      </w:pPr>
      <w:r>
        <w:t xml:space="preserve"> </w:t>
      </w:r>
    </w:p>
    <w:p>
      <w:r>
        <w:t>11:15:27 16/01/2014</w:t>
      </w:r>
    </w:p>
    <w:p>
      <w:r>
        <w:t/>
      </w:r>
    </w:p>
    <w:p>
      <w:r>
        <w:t>C20                       With radio/ TV program</w:t>
      </w:r>
    </w:p>
    <w:p>
      <w:r>
        <w:t>C21                       Provide facilities for disable</w:t>
      </w:r>
    </w:p>
    <w:p>
      <w:r>
        <w:t>C29                       View available/Scene seeing throughout the journey</w:t>
      </w:r>
    </w:p>
    <w:p>
      <w:r>
        <w:t>C30                       Comfortable journey</w:t>
      </w:r>
    </w:p>
    <w:p>
      <w:r>
        <w:t>C31                       Less crowded</w:t>
      </w:r>
    </w:p>
    <w:p>
      <w:r>
        <w:t>C32                       Seat available</w:t>
      </w:r>
    </w:p>
    <w:p>
      <w:r>
        <w:t>C33                       Air conditioned</w:t>
      </w:r>
    </w:p>
    <w:p>
      <w:r>
        <w:t>C37                       Value for money/ Cheaper fare</w:t>
      </w:r>
    </w:p>
    <w:p>
      <w:r>
        <w:t>C38                       With special offer</w:t>
      </w:r>
    </w:p>
    <w:p>
      <w:r>
        <w:t>C45                       Have my own car</w:t>
      </w:r>
    </w:p>
    <w:p>
      <w:r>
        <w:t>C46                       Train service/ system failure</w:t>
      </w:r>
    </w:p>
    <w:p>
      <w:r>
        <w:t>C50                       Others</w:t>
      </w:r>
    </w:p>
    <w:p>
      <w:r>
        <w:t/>
      </w:r>
    </w:p>
    <w:p>
      <w:r>
        <w:t>=   1/50   40   1         503(1/10)</w:t>
      </w:r>
    </w:p>
    <w:p>
      <w:r>
        <w:t>=    A</w:t>
      </w:r>
    </w:p>
    <w:p>
      <w:r>
        <w:t>=   1/50   62   1         503(2/10)</w:t>
      </w:r>
    </w:p>
    <w:p>
      <w:r>
        <w:t>=    A</w:t>
      </w:r>
    </w:p>
    <w:p>
      <w:r>
        <w:t>=   1/50   84   1         503(3/10)</w:t>
      </w:r>
    </w:p>
    <w:p>
      <w:r>
        <w:t>=    A</w:t>
      </w:r>
    </w:p>
    <w:p>
      <w:r>
        <w:t>=   1/50   106  1         503(4/10)</w:t>
      </w:r>
    </w:p>
    <w:p>
      <w:r>
        <w:t>=    A</w:t>
      </w:r>
    </w:p>
    <w:p>
      <w:r>
        <w:t>=   1/50   128  1         503(5/10)</w:t>
      </w:r>
    </w:p>
    <w:p>
      <w:r>
        <w:t>=    A</w:t>
      </w:r>
    </w:p>
    <w:p>
      <w:r>
        <w:t>=   1/50   150  1         503(6/10)</w:t>
      </w:r>
    </w:p>
    <w:p>
      <w:r>
        <w:t>=    A</w:t>
      </w:r>
    </w:p>
    <w:p>
      <w:r>
        <w:t>=   1/50   172  1         503(7/10)</w:t>
      </w:r>
    </w:p>
    <w:p>
      <w:r>
        <w:t>=    A</w:t>
      </w:r>
    </w:p>
    <w:p>
      <w:r>
        <w:t>=   1/50   194  1         503(8/10)</w:t>
      </w:r>
    </w:p>
    <w:p>
      <w:r>
        <w:t>=    A</w:t>
      </w:r>
    </w:p>
    <w:p>
      <w:r>
        <w:t>=   1/50   216  1         503(9/10)</w:t>
      </w:r>
    </w:p>
    <w:p>
      <w:r>
        <w:t>=    A</w:t>
      </w:r>
    </w:p>
    <w:p>
      <w:r>
        <w:t>=   1/50   238  1         503(10)</w:t>
      </w:r>
    </w:p>
    <w:p>
      <w:r>
        <w:t>=    A</w:t>
      </w:r>
    </w:p>
    <w:p>
      <w:r>
        <w:t/>
      </w:r>
    </w:p>
    <w:p>
      <w:r>
        <w:t>Q525                      Trip Time GP.</w:t>
      </w:r>
    </w:p>
    <w:p>
      <w:r>
        <w:t>C9</w:t>
      </w:r>
    </w:p>
    <w:p>
      <w:r>
        <w:t>=1                        503(1/10)+20(0.2/759)</w:t>
      </w:r>
    </w:p>
    <w:p>
      <w:r>
        <w:t>=2                        503(1/10)+20(800/959)</w:t>
      </w:r>
    </w:p>
    <w:p>
      <w:r>
        <w:t>=3                        503(1/10)+20(1000/1259)</w:t>
      </w:r>
    </w:p>
    <w:p>
      <w:r>
        <w:t>=4                        503(1/10)+20(1300/1629)</w:t>
      </w:r>
    </w:p>
    <w:p>
      <w:r>
        <w:t>=5                        503(1/10)+20(1630/1929)</w:t>
      </w:r>
    </w:p>
    <w:p>
      <w:r>
        <w:t>=6                        503(1/10)+20(1930/2359)</w:t>
      </w:r>
    </w:p>
    <w:p>
      <w:r>
        <w:t>=9                        503(1/10)+20(1)</w:t>
      </w:r>
    </w:p>
    <w:p>
      <w:r>
        <w:t>=    /                   Z503(1/10)</w:t>
      </w:r>
    </w:p>
    <w:p>
      <w:r>
        <w:t>=    A</w:t>
      </w:r>
    </w:p>
    <w:p>
      <w:r>
        <w:t>=1                        503(2/10)+42(0.2/759)</w:t>
      </w:r>
    </w:p>
    <w:p>
      <w:r>
        <w:t>=2                        503(2/10)+42(800/959)</w:t>
      </w:r>
    </w:p>
    <w:p>
      <w:r>
        <w:t>=3                        503(2/10)+42(1000/1259)</w:t>
      </w:r>
    </w:p>
    <w:p>
      <w:r>
        <w:t>=4                        503(2/10)+42(1300/1629)</w:t>
      </w:r>
    </w:p>
    <w:p>
      <w:r>
        <w:t>=5                        503(2/10)+42(1630/1929)</w:t>
      </w:r>
    </w:p>
    <w:p>
      <w:r>
        <w:t>=6                        503(2/10)+42(1930/2359)</w:t>
      </w:r>
    </w:p>
    <w:p>
      <w:r>
        <w:t>=9                        503(2/10)+42(1)</w:t>
      </w:r>
    </w:p>
    <w:p>
      <w:r>
        <w:t>=    /                   Z503(2/10)</w:t>
      </w:r>
    </w:p>
    <w:p>
      <w:r>
        <w:t>=    A</w:t>
      </w:r>
    </w:p>
    <w:p>
      <w:r>
        <w:t>=1                        503(3/10)+64(0.2/759)</w:t>
      </w:r>
    </w:p>
    <w:p>
      <w:r>
        <w:t>=2                        503(3/10)+64(800/959)</w:t>
      </w:r>
    </w:p>
    <w:p>
      <w:r>
        <w:t>=3                        503(3/10)+64(1000/1259)</w:t>
      </w:r>
    </w:p>
    <w:p>
      <w:r>
        <w:t>=4                        503(3/10)+64(1300/1629)</w:t>
      </w:r>
    </w:p>
    <w:p>
      <w:r>
        <w:t>=5                        503(3/10)+64(1630/1929)</w:t>
      </w:r>
    </w:p>
    <w:p>
      <w:r>
        <w:t>=6                        503(3/10)+64(1930/2359)</w:t>
      </w:r>
    </w:p>
    <w:p>
      <w:r>
        <w:t>=9                        503(3/10)+64(1)</w:t>
      </w:r>
    </w:p>
    <w:p>
      <w:r>
        <w:t>=    /                   Z503(3/10)</w:t>
      </w:r>
    </w:p>
    <w:p>
      <w:pPr>
        <w:pageBreakBefore w:val="true"/>
      </w:pPr>
      <w:r>
        <w:t xml:space="preserve"> </w:t>
      </w:r>
    </w:p>
    <w:p>
      <w:r>
        <w:t>11:15:27 16/01/2014</w:t>
      </w:r>
    </w:p>
    <w:p>
      <w:r>
        <w:t/>
      </w:r>
    </w:p>
    <w:p>
      <w:r>
        <w:t>=    A</w:t>
      </w:r>
    </w:p>
    <w:p>
      <w:r>
        <w:t>=1                        503(4/10)+86(0.2/759)</w:t>
      </w:r>
    </w:p>
    <w:p>
      <w:r>
        <w:t>=2                        503(4/10)+86(800/959)</w:t>
      </w:r>
    </w:p>
    <w:p>
      <w:r>
        <w:t>=3                        503(4/10)+86(1000/1259)</w:t>
      </w:r>
    </w:p>
    <w:p>
      <w:r>
        <w:t>=4                        503(4/10)+86(1300/1629)</w:t>
      </w:r>
    </w:p>
    <w:p>
      <w:r>
        <w:t>=5                        503(4/10)+86(1630/1929)</w:t>
      </w:r>
    </w:p>
    <w:p>
      <w:r>
        <w:t>=6                        503(4/10)+86(1930/2359)</w:t>
      </w:r>
    </w:p>
    <w:p>
      <w:r>
        <w:t>=9                        503(4/10)+86(1)</w:t>
      </w:r>
    </w:p>
    <w:p>
      <w:r>
        <w:t>=    /                   Z503(4/10)</w:t>
      </w:r>
    </w:p>
    <w:p>
      <w:r>
        <w:t>=    A</w:t>
      </w:r>
    </w:p>
    <w:p>
      <w:r>
        <w:t>=1                        503(5/10)+108(0.2/759)</w:t>
      </w:r>
    </w:p>
    <w:p>
      <w:r>
        <w:t>=2                        503(5/10)+108(800/959)</w:t>
      </w:r>
    </w:p>
    <w:p>
      <w:r>
        <w:t>=3                        503(5/10)+108(1000/1259)</w:t>
      </w:r>
    </w:p>
    <w:p>
      <w:r>
        <w:t>=4                        503(5/10)+108(1300/1629)</w:t>
      </w:r>
    </w:p>
    <w:p>
      <w:r>
        <w:t>=5                        503(5/10)+108(1630/1929)</w:t>
      </w:r>
    </w:p>
    <w:p>
      <w:r>
        <w:t>=6                        503(5/10)+108(1930/2359)</w:t>
      </w:r>
    </w:p>
    <w:p>
      <w:r>
        <w:t>=9                        503(5/10)+108(1)</w:t>
      </w:r>
    </w:p>
    <w:p>
      <w:r>
        <w:t>=    /                   Z503(5/10)</w:t>
      </w:r>
    </w:p>
    <w:p>
      <w:r>
        <w:t>=    A</w:t>
      </w:r>
    </w:p>
    <w:p>
      <w:r>
        <w:t>=1                        503(6/10)+130(0.2/759)</w:t>
      </w:r>
    </w:p>
    <w:p>
      <w:r>
        <w:t>=2                        503(6/10)+130(800/959)</w:t>
      </w:r>
    </w:p>
    <w:p>
      <w:r>
        <w:t>=3                        503(6/10)+130(1000/1259)</w:t>
      </w:r>
    </w:p>
    <w:p>
      <w:r>
        <w:t>=4                        503(6/10)+130(1300/1629)</w:t>
      </w:r>
    </w:p>
    <w:p>
      <w:r>
        <w:t>=5                        503(6/10)+130(1630/1929)</w:t>
      </w:r>
    </w:p>
    <w:p>
      <w:r>
        <w:t>=6                        503(6/10)+130(1930/2359)</w:t>
      </w:r>
    </w:p>
    <w:p>
      <w:r>
        <w:t>=9                        503(6/10)+130(1)</w:t>
      </w:r>
    </w:p>
    <w:p>
      <w:r>
        <w:t>=    /                   Z503(6/10)</w:t>
      </w:r>
    </w:p>
    <w:p>
      <w:r>
        <w:t>=    A</w:t>
      </w:r>
    </w:p>
    <w:p>
      <w:r>
        <w:t>=1                        503(7/10)+152(0.2/759)</w:t>
      </w:r>
    </w:p>
    <w:p>
      <w:r>
        <w:t>=2                        503(7/10)+152(800/959)</w:t>
      </w:r>
    </w:p>
    <w:p>
      <w:r>
        <w:t>=3                        503(7/10)+152(1000/1259)</w:t>
      </w:r>
    </w:p>
    <w:p>
      <w:r>
        <w:t>=4                        503(7/10)+152(1300/1629)</w:t>
      </w:r>
    </w:p>
    <w:p>
      <w:r>
        <w:t>=5                        503(7/10)+152(1630/1929)</w:t>
      </w:r>
    </w:p>
    <w:p>
      <w:r>
        <w:t>=6                        503(7/10)+152(1930/2359)</w:t>
      </w:r>
    </w:p>
    <w:p>
      <w:r>
        <w:t>=9                        503(7/10)+152(1)</w:t>
      </w:r>
    </w:p>
    <w:p>
      <w:r>
        <w:t>=    /                   Z503(7/10)</w:t>
      </w:r>
    </w:p>
    <w:p>
      <w:r>
        <w:t>=    A</w:t>
      </w:r>
    </w:p>
    <w:p>
      <w:r>
        <w:t>=1                        503(8/10)+174(0.2/759)</w:t>
      </w:r>
    </w:p>
    <w:p>
      <w:r>
        <w:t>=2                        503(8/10)+174(800/959)</w:t>
      </w:r>
    </w:p>
    <w:p>
      <w:r>
        <w:t>=3                        503(8/10)+174(1000/1259)</w:t>
      </w:r>
    </w:p>
    <w:p>
      <w:r>
        <w:t>=4                        503(8/10)+174(1300/1629)</w:t>
      </w:r>
    </w:p>
    <w:p>
      <w:r>
        <w:t>=5                        503(8/10)+174(1630/1929)</w:t>
      </w:r>
    </w:p>
    <w:p>
      <w:r>
        <w:t>=6                        503(8/10)+174(1930/2359)</w:t>
      </w:r>
    </w:p>
    <w:p>
      <w:r>
        <w:t>=9                        503(8/10)+174(1)</w:t>
      </w:r>
    </w:p>
    <w:p>
      <w:r>
        <w:t>=    /                   Z503(8/10)</w:t>
      </w:r>
    </w:p>
    <w:p>
      <w:r>
        <w:t>=    A</w:t>
      </w:r>
    </w:p>
    <w:p>
      <w:r>
        <w:t>=1                        503(9/10)+196(0.2/759)</w:t>
      </w:r>
    </w:p>
    <w:p>
      <w:r>
        <w:t>=2                        503(9/10)+196(800/959)</w:t>
      </w:r>
    </w:p>
    <w:p>
      <w:r>
        <w:t>=3                        503(9/10)+196(1000/1259)</w:t>
      </w:r>
    </w:p>
    <w:p>
      <w:r>
        <w:t>=4                        503(9/10)+196(1300/1629)</w:t>
      </w:r>
    </w:p>
    <w:p>
      <w:r>
        <w:t>=5                        503(9/10)+196(1630/1929)</w:t>
      </w:r>
    </w:p>
    <w:p>
      <w:r>
        <w:t>=6                        503(9/10)+196(1930/2359)</w:t>
      </w:r>
    </w:p>
    <w:p>
      <w:r>
        <w:t>=9                        503(9/10)+196(1)</w:t>
      </w:r>
    </w:p>
    <w:p>
      <w:r>
        <w:t>=    /                   Z503(9/10)</w:t>
      </w:r>
    </w:p>
    <w:p>
      <w:r>
        <w:t>=    A</w:t>
      </w:r>
    </w:p>
    <w:p>
      <w:r>
        <w:t>=1                        503(10)+218(0.2/759)</w:t>
      </w:r>
    </w:p>
    <w:p>
      <w:r>
        <w:t>=2                        503(10)+218(800/959)</w:t>
      </w:r>
    </w:p>
    <w:p>
      <w:r>
        <w:t>=3                        503(10)+218(1000/1259)</w:t>
      </w:r>
    </w:p>
    <w:p>
      <w:r>
        <w:t>=4                        503(10)+218(1300/1629)</w:t>
      </w:r>
    </w:p>
    <w:p>
      <w:r>
        <w:t>=5                        503(10)+218(1630/1929)</w:t>
      </w:r>
    </w:p>
    <w:p>
      <w:r>
        <w:t>=6                        503(10)+218(1930/2359)</w:t>
      </w:r>
    </w:p>
    <w:p>
      <w:r>
        <w:t>=9                        503(10)+218(1)</w:t>
      </w:r>
    </w:p>
    <w:p>
      <w:pPr>
        <w:pageBreakBefore w:val="true"/>
      </w:pPr>
      <w:r>
        <w:t xml:space="preserve"> </w:t>
      </w:r>
    </w:p>
    <w:p>
      <w:r>
        <w:t>11:15:27 16/01/2014</w:t>
      </w:r>
    </w:p>
    <w:p>
      <w:r>
        <w:t/>
      </w:r>
    </w:p>
    <w:p>
      <w:r>
        <w:t>=    /                   Z503(10)</w:t>
      </w:r>
    </w:p>
    <w:p>
      <w:r>
        <w:t>=    A</w:t>
      </w:r>
    </w:p>
    <w:p>
      <w:r>
        <w:t/>
      </w:r>
    </w:p>
    <w:p>
      <w:r>
        <w:t>Q526       509            C4d Finalized</w:t>
      </w:r>
    </w:p>
    <w:p>
      <w:r>
        <w:t>=   1/6    509  1</w:t>
      </w:r>
    </w:p>
    <w:p>
      <w:r>
        <w:t>=   5/     509  8</w:t>
      </w:r>
    </w:p>
    <w:p>
      <w:r>
        <w:t/>
      </w:r>
    </w:p>
    <w:p>
      <w:r>
        <w:t>Q527U                     Combined Origin Walk/Feed</w:t>
      </w:r>
    </w:p>
    <w:p>
      <w:r>
        <w:t>*C2</w:t>
      </w:r>
    </w:p>
    <w:p>
      <w:r>
        <w:t>=1                        526(1/4)</w:t>
      </w:r>
    </w:p>
    <w:p>
      <w:r>
        <w:t>=2                        526(5)</w:t>
      </w:r>
    </w:p>
    <w:p>
      <w:r>
        <w:t>=    =" "                 526(6)</w:t>
      </w:r>
    </w:p>
    <w:p>
      <w:r>
        <w:t/>
      </w:r>
    </w:p>
    <w:p>
      <w:r>
        <w:t>Q528       515            C5d Finalized</w:t>
      </w:r>
    </w:p>
    <w:p>
      <w:r>
        <w:t>=   1/6    515  1</w:t>
      </w:r>
    </w:p>
    <w:p>
      <w:r>
        <w:t>=   5/     515  8</w:t>
      </w:r>
    </w:p>
    <w:p>
      <w:r>
        <w:t/>
      </w:r>
    </w:p>
    <w:p>
      <w:r>
        <w:t>Q529U                1    Combined Destination Walk/Feed</w:t>
      </w:r>
    </w:p>
    <w:p>
      <w:r>
        <w:t>=1                        528(1/4)</w:t>
      </w:r>
    </w:p>
    <w:p>
      <w:r>
        <w:t>=2                        528(5)</w:t>
      </w:r>
    </w:p>
    <w:p>
      <w:r>
        <w:t>=    =" "                 528(6)</w:t>
      </w:r>
    </w:p>
    <w:p>
      <w:r>
        <w:t/>
      </w:r>
    </w:p>
    <w:p>
      <w:r>
        <w:t>Q530                      Final Trip Purpose</w:t>
      </w:r>
    </w:p>
    <w:p>
      <w:r>
        <w:t>C1                        Home based work trip</w:t>
      </w:r>
    </w:p>
    <w:p>
      <w:r>
        <w:t>C2                        Home based school trip</w:t>
      </w:r>
    </w:p>
    <w:p>
      <w:r>
        <w:t>C3                        Home based other trip</w:t>
      </w:r>
    </w:p>
    <w:p>
      <w:r>
        <w:t>C4                        Non home based trip</w:t>
      </w:r>
    </w:p>
    <w:p>
      <w:r>
        <w:t>=1                        (506(1)+512(2/3)).(506(2/3)+512(1))</w:t>
      </w:r>
    </w:p>
    <w:p>
      <w:r>
        <w:t>=2                        (506(1)+512(4)).(506(4)+512(1))</w:t>
      </w:r>
    </w:p>
    <w:p>
      <w:r>
        <w:t>=3                        (506(1)+512(5/20)).(506(5/20)+512(1))</w:t>
      </w:r>
    </w:p>
    <w:p>
      <w:r>
        <w:t>=4                        506(N0+N1)+512(N0+N1)</w:t>
      </w:r>
    </w:p>
    <w:p>
      <w:r>
        <w:t/>
      </w:r>
    </w:p>
    <w:p>
      <w:r>
        <w:t>Q531                      Final MTR Walk</w:t>
      </w:r>
    </w:p>
    <w:p>
      <w:r>
        <w:t>C2</w:t>
      </w:r>
    </w:p>
    <w:p>
      <w:r>
        <w:t>=0                        527(1)+529(1)</w:t>
      </w:r>
    </w:p>
    <w:p>
      <w:r>
        <w:t>=1                        (527(1)+529(2)).(527(2)+529(1))</w:t>
      </w:r>
    </w:p>
    <w:p>
      <w:r>
        <w:t>=2                        527(2)+529(2)</w:t>
      </w:r>
    </w:p>
    <w:p>
      <w:r>
        <w:t/>
      </w:r>
    </w:p>
    <w:p>
      <w:r>
        <w:t>Q532M      518            Local Main Mode1 (Count)</w:t>
      </w:r>
    </w:p>
    <w:p>
      <w:r>
        <w:t>=   1/21   &lt;01&gt;.1</w:t>
      </w:r>
    </w:p>
    <w:p>
      <w:r>
        <w:t>518/521</w:t>
      </w:r>
    </w:p>
    <w:p>
      <w:r>
        <w:t>Q533       518            Local Main Mode1</w:t>
      </w:r>
    </w:p>
    <w:p>
      <w:r>
        <w:t>=2                        532(1/2)</w:t>
      </w:r>
    </w:p>
    <w:p>
      <w:r>
        <w:t>=3                        532(3+N1/2)</w:t>
      </w:r>
    </w:p>
    <w:p>
      <w:r>
        <w:t>=5                        532(5.16)+532(N1/3)</w:t>
      </w:r>
    </w:p>
    <w:p>
      <w:r>
        <w:t>=4                        532(4+N1/3+N5+N16)</w:t>
      </w:r>
    </w:p>
    <w:p>
      <w:r>
        <w:t>=9                        532(9+N1/5+N16)</w:t>
      </w:r>
    </w:p>
    <w:p>
      <w:r>
        <w:t>=6                        532(6+N1/5+N9+N16)</w:t>
      </w:r>
    </w:p>
    <w:p>
      <w:r>
        <w:t>=7                        532(7+N1/6+N9+N16)</w:t>
      </w:r>
    </w:p>
    <w:p>
      <w:r>
        <w:t>=8                        532(8+N1/7+N9+N16)</w:t>
      </w:r>
    </w:p>
    <w:p>
      <w:r>
        <w:t>=21                       532(21+N1/9+N16)</w:t>
      </w:r>
    </w:p>
    <w:p>
      <w:r>
        <w:t>=10                       532(10+N1/9+N16+N21)</w:t>
      </w:r>
    </w:p>
    <w:p>
      <w:r>
        <w:t>=11                       532(11+N1/10+N16+N21)</w:t>
      </w:r>
    </w:p>
    <w:p>
      <w:r>
        <w:t>=12                       532(12+N1/11+N16+N21)</w:t>
      </w:r>
    </w:p>
    <w:p>
      <w:r>
        <w:t>=13                       532(13+N1/12+N16+N21)</w:t>
      </w:r>
    </w:p>
    <w:p>
      <w:r>
        <w:t>=14                       532(14+N1/13+N16+N21)</w:t>
      </w:r>
    </w:p>
    <w:p>
      <w:r>
        <w:t>=15                       532(15+N1/14+N16+N21)</w:t>
      </w:r>
    </w:p>
    <w:p>
      <w:r>
        <w:t>=17                       532(17+N1/16+N21)</w:t>
      </w:r>
    </w:p>
    <w:p>
      <w:r>
        <w:t>=19                       532(19+N1/17+N21)</w:t>
      </w:r>
    </w:p>
    <w:p>
      <w:r>
        <w:t>=18                       532(18+N1/17+N19+N21)</w:t>
      </w:r>
    </w:p>
    <w:p>
      <w:r>
        <w:t>=20                       532(20+N1/19+N21)</w:t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>11:15:27 16/01/2014</w:t>
      </w:r>
    </w:p>
    <w:p>
      <w:r>
        <w:t/>
      </w:r>
    </w:p>
    <w:p>
      <w:r>
        <w:t>Q534M      518            Local No of modes</w:t>
      </w:r>
    </w:p>
    <w:p>
      <w:r>
        <w:t>=   1/21   &lt;01&gt; 1</w:t>
      </w:r>
    </w:p>
    <w:p>
      <w:r>
        <w:t>518/521</w:t>
      </w:r>
    </w:p>
    <w:p>
      <w:r>
        <w:t>Q535                      Local No of modes - Count</w:t>
      </w:r>
    </w:p>
    <w:p>
      <w:r>
        <w:t>C4</w:t>
      </w:r>
    </w:p>
    <w:p>
      <w:r>
        <w:t>=                         534U(1/21)</w:t>
      </w:r>
    </w:p>
    <w:p>
      <w:r>
        <w:t/>
      </w:r>
    </w:p>
    <w:p>
      <w:r>
        <w:t>Q536U           6         Journey cost in cents</w:t>
      </w:r>
    </w:p>
    <w:p>
      <w:r>
        <w:t>=    =523*10X             523(N999)</w:t>
      </w:r>
    </w:p>
    <w:p>
      <w:r>
        <w:t>=    =" "                 523(999)</w:t>
      </w:r>
    </w:p>
    <w:p>
      <w:r>
        <w:t/>
      </w:r>
    </w:p>
    <w:p>
      <w:r>
        <w:t>Q537                      C4a GP2</w:t>
      </w:r>
    </w:p>
    <w:p>
      <w:r>
        <w:t>C8</w:t>
      </w:r>
    </w:p>
    <w:p>
      <w:r>
        <w:t>=1                        507(1/28.193)</w:t>
      </w:r>
    </w:p>
    <w:p>
      <w:r>
        <w:t>=2                        507(51/99.101/116.151/156)</w:t>
      </w:r>
    </w:p>
    <w:p>
      <w:r>
        <w:t>=3                        507(117/146.186.190)</w:t>
      </w:r>
    </w:p>
    <w:p>
      <w:r>
        <w:t>=4                        507(161/185.187/189.191)</w:t>
      </w:r>
    </w:p>
    <w:p>
      <w:r>
        <w:t>=5                        507(157/159.192.194)</w:t>
      </w:r>
    </w:p>
    <w:p>
      <w:r>
        <w:t>=6                        507(160)</w:t>
      </w:r>
    </w:p>
    <w:p>
      <w:r>
        <w:t>=7                        507(202/204)</w:t>
      </w:r>
    </w:p>
    <w:p>
      <w:r>
        <w:t>=8                        507(201)</w:t>
      </w:r>
    </w:p>
    <w:p>
      <w:r>
        <w:t>Q538       537            C5a GP2</w:t>
      </w:r>
    </w:p>
    <w:p>
      <w:r>
        <w:t>=1                        513(1/28.193)</w:t>
      </w:r>
    </w:p>
    <w:p>
      <w:r>
        <w:t>=2                        513(51/99.101/116.151/156)</w:t>
      </w:r>
    </w:p>
    <w:p>
      <w:r>
        <w:t>=3                        513(117/146.186.190)</w:t>
      </w:r>
    </w:p>
    <w:p>
      <w:r>
        <w:t>=4                        513(161/185.187/189.191)</w:t>
      </w:r>
    </w:p>
    <w:p>
      <w:r>
        <w:t>=5                        513(157/159.192.194)</w:t>
      </w:r>
    </w:p>
    <w:p>
      <w:r>
        <w:t>=6                        513(160)</w:t>
      </w:r>
    </w:p>
    <w:p>
      <w:r>
        <w:t>=7                        513(202/204)</w:t>
      </w:r>
    </w:p>
    <w:p>
      <w:r>
        <w:t>=8                        513(201)</w:t>
      </w:r>
    </w:p>
    <w:p>
      <w:r>
        <w:t>Q539                      Movement 3</w:t>
      </w:r>
    </w:p>
    <w:p>
      <w:r>
        <w:t>C19</w:t>
      </w:r>
    </w:p>
    <w:p>
      <w:r>
        <w:t>=1                        537(1)+538(1)</w:t>
      </w:r>
    </w:p>
    <w:p>
      <w:r>
        <w:t>=2                        (537(1)+538(2)).(537(2)+538(1))</w:t>
      </w:r>
    </w:p>
    <w:p>
      <w:r>
        <w:t>=3                        (537(1)+538(3)).(537(3)+538(1))</w:t>
      </w:r>
    </w:p>
    <w:p>
      <w:r>
        <w:t>=4                        (537(1)+538(4)).(537(4)+538(1))</w:t>
      </w:r>
    </w:p>
    <w:p>
      <w:r>
        <w:t>=5                        (537(1)+538(5/7)).(537(5/7)+538(1))</w:t>
      </w:r>
    </w:p>
    <w:p>
      <w:r>
        <w:t>=7                        537(2)+538(2)</w:t>
      </w:r>
    </w:p>
    <w:p>
      <w:r>
        <w:t>=8                        (537(2)+538(3)).(537(3)+538(2))</w:t>
      </w:r>
    </w:p>
    <w:p>
      <w:r>
        <w:t>=9                        (537(2)+538(4)).(537(4)+538(2))</w:t>
      </w:r>
    </w:p>
    <w:p>
      <w:r>
        <w:t>=10                       (537(2)+538(5/7)).(537(5/7)+538(2))</w:t>
      </w:r>
    </w:p>
    <w:p>
      <w:r>
        <w:t>=12                       537(3)+538(3)</w:t>
      </w:r>
    </w:p>
    <w:p>
      <w:r>
        <w:t>=13                       537(4)+538(4)</w:t>
      </w:r>
    </w:p>
    <w:p>
      <w:r>
        <w:t>=14                       (537(3)+538(4)).(537(4)+538(3))</w:t>
      </w:r>
    </w:p>
    <w:p>
      <w:r>
        <w:t>=15                       537(5/6)+538(5/6)</w:t>
      </w:r>
    </w:p>
    <w:p>
      <w:r>
        <w:t>=15                       (537(3/4)+538(5/6)).(537(5/6)+538(3/4))</w:t>
      </w:r>
    </w:p>
    <w:p>
      <w:r>
        <w:t>=15                       (537(7)+538(3/6)).(537(3/6)+538(7))</w:t>
      </w:r>
    </w:p>
    <w:p>
      <w:r>
        <w:t>=19                       537(8).538(8)</w:t>
      </w:r>
    </w:p>
    <w:p>
      <w:r>
        <w:t>Q540       539            Movement 2</w:t>
      </w:r>
    </w:p>
    <w:p>
      <w:r>
        <w:t>=   1/2    539  1</w:t>
      </w:r>
    </w:p>
    <w:p>
      <w:r>
        <w:t>=6                        539(3/5)</w:t>
      </w:r>
    </w:p>
    <w:p>
      <w:r>
        <w:t>=   7/     539  7</w:t>
      </w:r>
    </w:p>
    <w:p>
      <w:r>
        <w:t>=11                       539(8/10)</w:t>
      </w:r>
    </w:p>
    <w:p>
      <w:r>
        <w:t>=16                       539(12/15)</w:t>
      </w:r>
    </w:p>
    <w:p>
      <w:r>
        <w:t>=19                       539(19)</w:t>
      </w:r>
    </w:p>
    <w:p>
      <w:r>
        <w:t>Q541                      Final Movement</w:t>
      </w:r>
    </w:p>
    <w:p>
      <w:r>
        <w:t>C3</w:t>
      </w:r>
    </w:p>
    <w:p>
      <w:r>
        <w:t>=   1/     539  1</w:t>
      </w:r>
    </w:p>
    <w:p>
      <w:r>
        <w:t>=2                        539(2/5)</w:t>
      </w:r>
    </w:p>
    <w:p>
      <w:r>
        <w:t>=3                        539(7/18)</w:t>
      </w:r>
    </w:p>
    <w:p>
      <w:r>
        <w:t/>
      </w:r>
    </w:p>
    <w:p>
      <w:r>
        <w:t>Q542                      C4a GP1</w:t>
      </w:r>
    </w:p>
    <w:p>
      <w:pPr>
        <w:pageBreakBefore w:val="true"/>
      </w:pPr>
      <w:r>
        <w:t xml:space="preserve"> </w:t>
      </w:r>
    </w:p>
    <w:p>
      <w:r>
        <w:t>11:15:27 16/01/2014</w:t>
      </w:r>
    </w:p>
    <w:p>
      <w:r>
        <w:t/>
      </w:r>
    </w:p>
    <w:p>
      <w:r>
        <w:t>C30</w:t>
      </w:r>
    </w:p>
    <w:p>
      <w:r>
        <w:t>=1                        507(1/3)</w:t>
      </w:r>
    </w:p>
    <w:p>
      <w:r>
        <w:t>=2                        507(4/8)</w:t>
      </w:r>
    </w:p>
    <w:p>
      <w:r>
        <w:t>=3                        507(9/11.13)</w:t>
      </w:r>
    </w:p>
    <w:p>
      <w:r>
        <w:t>=4                        507(12.14/18)</w:t>
      </w:r>
    </w:p>
    <w:p>
      <w:r>
        <w:t>=5                        507(19/23)</w:t>
      </w:r>
    </w:p>
    <w:p>
      <w:r>
        <w:t>=6                        507(24)</w:t>
      </w:r>
    </w:p>
    <w:p>
      <w:r>
        <w:t>=7                        507(25/28)</w:t>
      </w:r>
    </w:p>
    <w:p>
      <w:r>
        <w:t>=8                        507(51/58)</w:t>
      </w:r>
    </w:p>
    <w:p>
      <w:r>
        <w:t>=9                        507(70/74)</w:t>
      </w:r>
    </w:p>
    <w:p>
      <w:r>
        <w:t>=10                       507(75/79)</w:t>
      </w:r>
    </w:p>
    <w:p>
      <w:r>
        <w:t>=11                       507(59.80/83)</w:t>
      </w:r>
    </w:p>
    <w:p>
      <w:r>
        <w:t>=12                       507(84/90)</w:t>
      </w:r>
    </w:p>
    <w:p>
      <w:r>
        <w:t>=13                       507(91/99)</w:t>
      </w:r>
    </w:p>
    <w:p>
      <w:r>
        <w:t>=14                       507(101/109)</w:t>
      </w:r>
    </w:p>
    <w:p>
      <w:r>
        <w:t>=15                       507(110/113.116)</w:t>
      </w:r>
    </w:p>
    <w:p>
      <w:r>
        <w:t>=16                       507(114/115)</w:t>
      </w:r>
    </w:p>
    <w:p>
      <w:r>
        <w:t>=17                       507(134/146)</w:t>
      </w:r>
    </w:p>
    <w:p>
      <w:r>
        <w:t>=18                       507(117/124.131.133.186.190)</w:t>
      </w:r>
    </w:p>
    <w:p>
      <w:r>
        <w:t>=19                       507(125/130.132)</w:t>
      </w:r>
    </w:p>
    <w:p>
      <w:r>
        <w:t>=20                       507(151/156)</w:t>
      </w:r>
    </w:p>
    <w:p>
      <w:r>
        <w:t>=21                       507(157/159)</w:t>
      </w:r>
    </w:p>
    <w:p>
      <w:r>
        <w:t>=22                       507(166/176)</w:t>
      </w:r>
    </w:p>
    <w:p>
      <w:r>
        <w:t>=23                       507(162/165)</w:t>
      </w:r>
    </w:p>
    <w:p>
      <w:r>
        <w:t>=24                       507(161.177/181)</w:t>
      </w:r>
    </w:p>
    <w:p>
      <w:r>
        <w:t>=25                       507(182/184)</w:t>
      </w:r>
    </w:p>
    <w:p>
      <w:r>
        <w:t>=26                       507(185.187/189.191)</w:t>
      </w:r>
    </w:p>
    <w:p>
      <w:r>
        <w:t>=27                       507(160)</w:t>
      </w:r>
    </w:p>
    <w:p>
      <w:r>
        <w:t>=28                       507(192/194)</w:t>
      </w:r>
    </w:p>
    <w:p>
      <w:r>
        <w:t>=29                       507(202/204)</w:t>
      </w:r>
    </w:p>
    <w:p>
      <w:r>
        <w:t>=30                       507(201)</w:t>
      </w:r>
    </w:p>
    <w:p>
      <w:r>
        <w:t/>
      </w:r>
    </w:p>
    <w:p>
      <w:r>
        <w:t>Q543       542            C5a GP1</w:t>
      </w:r>
    </w:p>
    <w:p>
      <w:r>
        <w:t>=1                        513(1/3)</w:t>
      </w:r>
    </w:p>
    <w:p>
      <w:r>
        <w:t>=2                        513(4/8)</w:t>
      </w:r>
    </w:p>
    <w:p>
      <w:r>
        <w:t>=3                        513(9/11.13)</w:t>
      </w:r>
    </w:p>
    <w:p>
      <w:r>
        <w:t>=4                        513(12.14/18)</w:t>
      </w:r>
    </w:p>
    <w:p>
      <w:r>
        <w:t>=5                        513(19/23)</w:t>
      </w:r>
    </w:p>
    <w:p>
      <w:r>
        <w:t>=6                        513(24)</w:t>
      </w:r>
    </w:p>
    <w:p>
      <w:r>
        <w:t>=7                        513(25/28)</w:t>
      </w:r>
    </w:p>
    <w:p>
      <w:r>
        <w:t>=8                        513(51/58)</w:t>
      </w:r>
    </w:p>
    <w:p>
      <w:r>
        <w:t>=9                        513(70/74)</w:t>
      </w:r>
    </w:p>
    <w:p>
      <w:r>
        <w:t>=10                       513(75/79)</w:t>
      </w:r>
    </w:p>
    <w:p>
      <w:r>
        <w:t>=11                       513(59.80/83)</w:t>
      </w:r>
    </w:p>
    <w:p>
      <w:r>
        <w:t>=12                       513(84/90)</w:t>
      </w:r>
    </w:p>
    <w:p>
      <w:r>
        <w:t>=13                       513(91/99)</w:t>
      </w:r>
    </w:p>
    <w:p>
      <w:r>
        <w:t>=14                       513(101/109)</w:t>
      </w:r>
    </w:p>
    <w:p>
      <w:r>
        <w:t>=15                       513(110/113.116)</w:t>
      </w:r>
    </w:p>
    <w:p>
      <w:r>
        <w:t>=16                       513(114/115)</w:t>
      </w:r>
    </w:p>
    <w:p>
      <w:r>
        <w:t>=17                       513(134/146)</w:t>
      </w:r>
    </w:p>
    <w:p>
      <w:r>
        <w:t>=18                       513(117/124.131.133.186.190)</w:t>
      </w:r>
    </w:p>
    <w:p>
      <w:r>
        <w:t>=19                       513(125/130.132)</w:t>
      </w:r>
    </w:p>
    <w:p>
      <w:r>
        <w:t>=20                       513(151/156)</w:t>
      </w:r>
    </w:p>
    <w:p>
      <w:r>
        <w:t>=21                       513(157/159)</w:t>
      </w:r>
    </w:p>
    <w:p>
      <w:r>
        <w:t>=22                       513(166/176)</w:t>
      </w:r>
    </w:p>
    <w:p>
      <w:r>
        <w:t>=23                       513(162/165)</w:t>
      </w:r>
    </w:p>
    <w:p>
      <w:r>
        <w:t>=24                       513(161.177/181)</w:t>
      </w:r>
    </w:p>
    <w:p>
      <w:r>
        <w:t>=25                       513(182/184)</w:t>
      </w:r>
    </w:p>
    <w:p>
      <w:r>
        <w:t>=26                       513(185.187/189.191)</w:t>
      </w:r>
    </w:p>
    <w:p>
      <w:r>
        <w:t>=27                       513(160)</w:t>
      </w:r>
    </w:p>
    <w:p>
      <w:r>
        <w:t>=28                       513(192/194)</w:t>
      </w:r>
    </w:p>
    <w:p>
      <w:r>
        <w:t>=29                       513(202/204)</w:t>
      </w:r>
    </w:p>
    <w:p>
      <w:pPr>
        <w:pageBreakBefore w:val="true"/>
      </w:pPr>
      <w:r>
        <w:t xml:space="preserve"> </w:t>
      </w:r>
    </w:p>
    <w:p>
      <w:r>
        <w:t>11:15:27 16/01/2014</w:t>
      </w:r>
    </w:p>
    <w:p>
      <w:r>
        <w:t/>
      </w:r>
    </w:p>
    <w:p>
      <w:r>
        <w:t>=30                       513(201)</w:t>
      </w:r>
    </w:p>
    <w:p>
      <w:r>
        <w:t/>
      </w:r>
    </w:p>
    <w:p>
      <w:r>
        <w:t>Q544                      Local Main Mode2</w:t>
      </w:r>
    </w:p>
    <w:p>
      <w:r>
        <w:t>C21</w:t>
      </w:r>
    </w:p>
    <w:p>
      <w:r>
        <w:t>=2                        532(1/2)</w:t>
      </w:r>
    </w:p>
    <w:p>
      <w:r>
        <w:t>=9                        532(9+N1/2)</w:t>
      </w:r>
    </w:p>
    <w:p>
      <w:r>
        <w:t>=21                       532(21+N1/2+N9)</w:t>
      </w:r>
    </w:p>
    <w:p>
      <w:r>
        <w:t>=3                        532(3+N1/2+N9+N21)</w:t>
      </w:r>
    </w:p>
    <w:p>
      <w:r>
        <w:t>=5                        532(5.16)+532(N1/3+N9+N21)</w:t>
      </w:r>
    </w:p>
    <w:p>
      <w:r>
        <w:t>=4                        532(4+N1/3+N5+N9+N16+N21)</w:t>
      </w:r>
    </w:p>
    <w:p>
      <w:r>
        <w:t>=6                        532(6+N1/5+N9+N16+N21)</w:t>
      </w:r>
    </w:p>
    <w:p>
      <w:r>
        <w:t>=7                        532(7+N1/6+N9+N16+N21)</w:t>
      </w:r>
    </w:p>
    <w:p>
      <w:r>
        <w:t>=8                        532(8+N1/7+N9+N16+N21)</w:t>
      </w:r>
    </w:p>
    <w:p>
      <w:r>
        <w:t>=10                       532(10+N1/9+N16+N21)</w:t>
      </w:r>
    </w:p>
    <w:p>
      <w:r>
        <w:t>=11                       532(11+N1/10+N16+N21)</w:t>
      </w:r>
    </w:p>
    <w:p>
      <w:r>
        <w:t>=12                       532(12+N1/11+N16+N21)</w:t>
      </w:r>
    </w:p>
    <w:p>
      <w:r>
        <w:t>=13                       532(13+N1/12+N16+N21)</w:t>
      </w:r>
    </w:p>
    <w:p>
      <w:r>
        <w:t>=14                       532(14+N1/13+N16+N21)</w:t>
      </w:r>
    </w:p>
    <w:p>
      <w:r>
        <w:t>=15                       532(15+N1/14+N16+N21)</w:t>
      </w:r>
    </w:p>
    <w:p>
      <w:r>
        <w:t>=17                       532(17+N1/16+N21)</w:t>
      </w:r>
    </w:p>
    <w:p>
      <w:r>
        <w:t>=19                       532(19+N1/17+N21)</w:t>
      </w:r>
    </w:p>
    <w:p>
      <w:r>
        <w:t>=18                       532(18+N1/17+N19+N21)</w:t>
      </w:r>
    </w:p>
    <w:p>
      <w:r>
        <w:t>=20                       532(20+N1/19+N21)</w:t>
      </w:r>
    </w:p>
    <w:p>
      <w:r>
        <w:t/>
      </w:r>
    </w:p>
    <w:p>
      <w:r>
        <w:t>R504  544</w:t>
      </w:r>
    </w:p>
    <w:p>
      <w:r>
        <w:t/>
      </w:r>
    </w:p>
    <w:p>
      <w:r>
        <w:t/>
      </w:r>
    </w:p>
    <w:p>
      <w:r>
        <w:t>Q545ET</w:t>
      </w:r>
    </w:p>
    <w:p>
      <w:r>
        <w:t>Q546ET</w:t>
      </w:r>
    </w:p>
    <w:p>
      <w:r>
        <w:t/>
      </w:r>
    </w:p>
    <w:p>
      <w:r>
        <w:t>Q547                      Main MTR</w:t>
      </w:r>
    </w:p>
    <w:p>
      <w:r>
        <w:t>C2</w:t>
      </w:r>
    </w:p>
    <w:p>
      <w:r>
        <w:t>=   2/         A          532(1.2)</w:t>
      </w:r>
    </w:p>
    <w:p>
      <w:r>
        <w:t/>
      </w:r>
    </w:p>
    <w:p>
      <w:r>
        <w:t/>
      </w:r>
    </w:p>
    <w:p>
      <w:r>
        <w:t>Q548M                15   Trip</w:t>
      </w:r>
    </w:p>
    <w:p>
      <w:r>
        <w:t>C1                        With trips yesterday</w:t>
      </w:r>
    </w:p>
    <w:p>
      <w:r>
        <w:t>C2                        Any MTR yesterday</w:t>
      </w:r>
    </w:p>
    <w:p>
      <w:r>
        <w:t>C3   =1-2                 No MTR yesterday</w:t>
      </w:r>
    </w:p>
    <w:p>
      <w:r>
        <w:t>=1                        503(1/10)</w:t>
      </w:r>
    </w:p>
    <w:p>
      <w:r>
        <w:t>=   2/         .          M504(1/10)+&lt;01&gt;(1/2)</w:t>
      </w:r>
    </w:p>
    <w:p>
      <w:r>
        <w:t>518/521</w:t>
      </w:r>
    </w:p>
    <w:p>
      <w:r>
        <w:t/>
      </w:r>
    </w:p>
    <w:p>
      <w:r>
        <w:t>Q549       7              A2b.</w:t>
      </w:r>
    </w:p>
    <w:p>
      <w:r>
        <w:t>=1                        7(1)</w:t>
      </w:r>
    </w:p>
    <w:p>
      <w:r>
        <w:t>=99                       7(99)</w:t>
      </w:r>
    </w:p>
    <w:p>
      <w:r>
        <w:t>=   1/99   261  1         7(N1+N99)</w:t>
      </w:r>
    </w:p>
    <w:p>
      <w:r>
        <w:t/>
      </w:r>
    </w:p>
    <w:p>
      <w:r>
        <w:t>Q550       7              H9.</w:t>
      </w:r>
    </w:p>
    <w:p>
      <w:r>
        <w:t>=   1/99   549  1</w:t>
      </w:r>
    </w:p>
    <w:p>
      <w:r>
        <w:t>Q551       8              A3New.</w:t>
      </w:r>
    </w:p>
    <w:p>
      <w:r>
        <w:t>=   1/99   8    1</w:t>
      </w:r>
    </w:p>
    <w:p>
      <w:r>
        <w:t/>
      </w:r>
    </w:p>
    <w:p>
      <w:r>
        <w:t>Q552       14             B2.</w:t>
      </w:r>
    </w:p>
    <w:p>
      <w:r>
        <w:t>=   1/6    14   1         9(4/6.8/15.17/24.51.54.58/59.70/73.75/76.78.80/85.87/98.101/104.106/107.110/112.114/115.117/126.128.130.135/136.139/146.151/159.162/168.170/175.180/181.183.187.190/191)</w:t>
      </w:r>
    </w:p>
    <w:p>
      <w:r>
        <w:t>=   8/                   Z</w:t>
      </w:r>
    </w:p>
    <w:p>
      <w:r>
        <w:t/>
      </w:r>
    </w:p>
    <w:p>
      <w:r>
        <w:t>Q553M                     Wave</w:t>
      </w:r>
    </w:p>
    <w:p>
      <w:r>
        <w:t>C1                        Total;=</w:t>
      </w:r>
    </w:p>
    <w:p>
      <w:r>
        <w:t>C26                       Wave 1;=</w:t>
      </w:r>
    </w:p>
    <w:p>
      <w:r>
        <w:t/>
      </w:r>
    </w:p>
    <w:p>
      <w:r>
        <w:t>Q554ET</w:t>
      </w:r>
    </w:p>
    <w:p>
      <w:pPr>
        <w:pageBreakBefore w:val="true"/>
      </w:pPr>
      <w:r>
        <w:t xml:space="preserve"> </w:t>
      </w:r>
    </w:p>
    <w:p>
      <w:r>
        <w:t>11:15:27 16/01/2014</w:t>
      </w:r>
    </w:p>
    <w:p>
      <w:r>
        <w:t/>
      </w:r>
    </w:p>
    <w:p>
      <w:r>
        <w:t>Q555ET</w:t>
      </w:r>
    </w:p>
    <w:p>
      <w:r>
        <w:t/>
      </w:r>
    </w:p>
    <w:p>
      <w:r>
        <w:t>Q556                      Home Area GP1</w:t>
      </w:r>
    </w:p>
    <w:p>
      <w:r>
        <w:t>C30</w:t>
      </w:r>
    </w:p>
    <w:p>
      <w:r>
        <w:t>=1                        9(1/3)</w:t>
      </w:r>
    </w:p>
    <w:p>
      <w:r>
        <w:t>=2                        9(4/8)</w:t>
      </w:r>
    </w:p>
    <w:p>
      <w:r>
        <w:t>=3                        9(9/11.13)</w:t>
      </w:r>
    </w:p>
    <w:p>
      <w:r>
        <w:t>=4                        9(12.14/18)</w:t>
      </w:r>
    </w:p>
    <w:p>
      <w:r>
        <w:t>=5                        9(19/23)</w:t>
      </w:r>
    </w:p>
    <w:p>
      <w:r>
        <w:t>=6                        9(24)</w:t>
      </w:r>
    </w:p>
    <w:p>
      <w:r>
        <w:t>=7                        9(25/28)</w:t>
      </w:r>
    </w:p>
    <w:p>
      <w:r>
        <w:t>=8                        9(51/58)</w:t>
      </w:r>
    </w:p>
    <w:p>
      <w:r>
        <w:t>=9                        9(70/74)</w:t>
      </w:r>
    </w:p>
    <w:p>
      <w:r>
        <w:t>=10                       9(75/79)</w:t>
      </w:r>
    </w:p>
    <w:p>
      <w:r>
        <w:t>=11                       9(59.80/83)</w:t>
      </w:r>
    </w:p>
    <w:p>
      <w:r>
        <w:t>=12                       9(84/90)</w:t>
      </w:r>
    </w:p>
    <w:p>
      <w:r>
        <w:t>=13                       9(91/99)</w:t>
      </w:r>
    </w:p>
    <w:p>
      <w:r>
        <w:t>=14                       9(101/109)</w:t>
      </w:r>
    </w:p>
    <w:p>
      <w:r>
        <w:t>=15                       9(110/113.116)</w:t>
      </w:r>
    </w:p>
    <w:p>
      <w:r>
        <w:t>=16                       9(114/115)</w:t>
      </w:r>
    </w:p>
    <w:p>
      <w:r>
        <w:t>=17                       9(134/146)</w:t>
      </w:r>
    </w:p>
    <w:p>
      <w:r>
        <w:t>=18                       9(117/124.131.133.186.190)</w:t>
      </w:r>
    </w:p>
    <w:p>
      <w:r>
        <w:t>=19                       9(125/130.132)</w:t>
      </w:r>
    </w:p>
    <w:p>
      <w:r>
        <w:t>=20                       9(151/156)</w:t>
      </w:r>
    </w:p>
    <w:p>
      <w:r>
        <w:t>=21                       9(157/159)</w:t>
      </w:r>
    </w:p>
    <w:p>
      <w:r>
        <w:t>=22                       9(166/176)</w:t>
      </w:r>
    </w:p>
    <w:p>
      <w:r>
        <w:t>=23                       9(162/165)</w:t>
      </w:r>
    </w:p>
    <w:p>
      <w:r>
        <w:t>=24                       9(161.177/181)</w:t>
      </w:r>
    </w:p>
    <w:p>
      <w:r>
        <w:t>=25                       9(182/184)</w:t>
      </w:r>
    </w:p>
    <w:p>
      <w:r>
        <w:t>=26                       9(185.187/189.191)</w:t>
      </w:r>
    </w:p>
    <w:p>
      <w:r>
        <w:t>=27                       9(160)</w:t>
      </w:r>
    </w:p>
    <w:p>
      <w:r>
        <w:t>=28                       9(192/194)</w:t>
      </w:r>
    </w:p>
    <w:p>
      <w:r>
        <w:t>=29                       9(202/204)</w:t>
      </w:r>
    </w:p>
    <w:p>
      <w:r>
        <w:t>=30                       9(201)</w:t>
      </w:r>
    </w:p>
    <w:p>
      <w:r>
        <w:t>Q557       556            Home Area GP1 of case</w:t>
      </w:r>
    </w:p>
    <w:p>
      <w:r>
        <w:t>=   1/30   556  1</w:t>
      </w:r>
    </w:p>
    <w:p>
      <w:r>
        <w:t/>
      </w:r>
    </w:p>
    <w:p>
      <w:r>
        <w:t>Q558                      Home Area GP2</w:t>
      </w:r>
    </w:p>
    <w:p>
      <w:r>
        <w:t>C8</w:t>
      </w:r>
    </w:p>
    <w:p>
      <w:r>
        <w:t>=1                        9(1/28.193)</w:t>
      </w:r>
    </w:p>
    <w:p>
      <w:r>
        <w:t>=2                        9(51/99.101/116.151/156)</w:t>
      </w:r>
    </w:p>
    <w:p>
      <w:r>
        <w:t>=3                        9(117/146.186.190)</w:t>
      </w:r>
    </w:p>
    <w:p>
      <w:r>
        <w:t>=4                        9(161/185.187/189.191)</w:t>
      </w:r>
    </w:p>
    <w:p>
      <w:r>
        <w:t>=5                        9(157/159.192.194)</w:t>
      </w:r>
    </w:p>
    <w:p>
      <w:r>
        <w:t>=6                        9(160)</w:t>
      </w:r>
    </w:p>
    <w:p>
      <w:r>
        <w:t>=7                        9(202/204)</w:t>
      </w:r>
    </w:p>
    <w:p>
      <w:r>
        <w:t>=8                        9(201)</w:t>
      </w:r>
    </w:p>
    <w:p>
      <w:r>
        <w:t/>
      </w:r>
    </w:p>
    <w:p>
      <w:r>
        <w:t>*=1                        556(1/7)</w:t>
      </w:r>
    </w:p>
    <w:p>
      <w:r>
        <w:t>*=2                        556(8/16.20)</w:t>
      </w:r>
    </w:p>
    <w:p>
      <w:r>
        <w:t>*=3                        556(17/19)</w:t>
      </w:r>
    </w:p>
    <w:p>
      <w:r>
        <w:t>*=4                        556(22/26)</w:t>
      </w:r>
    </w:p>
    <w:p>
      <w:r>
        <w:t>*=5                        556(21)</w:t>
      </w:r>
    </w:p>
    <w:p>
      <w:r>
        <w:t>*=6                        556(27)</w:t>
      </w:r>
    </w:p>
    <w:p>
      <w:r>
        <w:t>*=7                        556(29)</w:t>
      </w:r>
    </w:p>
    <w:p>
      <w:r>
        <w:t>*=8                        556(30)</w:t>
      </w:r>
    </w:p>
    <w:p>
      <w:r>
        <w:t>Q559       558            Home area GP2 of case</w:t>
      </w:r>
    </w:p>
    <w:p>
      <w:r>
        <w:t>=   1/8    558  1</w:t>
      </w:r>
    </w:p>
    <w:p>
      <w:r>
        <w:t/>
      </w:r>
    </w:p>
    <w:p>
      <w:r>
        <w:t>Q560                      Wdy (1)/ Wk-end (6)</w:t>
      </w:r>
    </w:p>
    <w:p>
      <w:r>
        <w:t>C7</w:t>
      </w:r>
    </w:p>
    <w:p>
      <w:r>
        <w:t>=1</w:t>
      </w:r>
    </w:p>
    <w:p>
      <w:pPr>
        <w:pageBreakBefore w:val="true"/>
      </w:pPr>
      <w:r>
        <w:t xml:space="preserve"> </w:t>
      </w:r>
    </w:p>
    <w:p>
      <w:r>
        <w:t>11:15:27 16/01/2014</w:t>
      </w:r>
    </w:p>
    <w:p>
      <w:r>
        <w:t/>
      </w:r>
    </w:p>
    <w:p>
      <w:r>
        <w:t/>
      </w:r>
    </w:p>
    <w:p>
      <w:r>
        <w:t>Q561ET                    WK-end (7)</w:t>
      </w:r>
    </w:p>
    <w:p>
      <w:r>
        <w:t/>
      </w:r>
    </w:p>
    <w:p>
      <w:r>
        <w:t>Q562                      Gender</w:t>
      </w:r>
    </w:p>
    <w:p>
      <w:r>
        <w:t>C2</w:t>
      </w:r>
    </w:p>
    <w:p>
      <w:r>
        <w:t>=1                        8(1/11)</w:t>
      </w:r>
    </w:p>
    <w:p>
      <w:r>
        <w:t>=2                        8(14/24)</w:t>
      </w:r>
    </w:p>
    <w:p>
      <w:r>
        <w:t>Q563       562            Gender of case</w:t>
      </w:r>
    </w:p>
    <w:p>
      <w:r>
        <w:t>=   1/2    562  1</w:t>
      </w:r>
    </w:p>
    <w:p>
      <w:r>
        <w:t/>
      </w:r>
    </w:p>
    <w:p>
      <w:r>
        <w:t>Q564                      Age</w:t>
      </w:r>
    </w:p>
    <w:p>
      <w:r>
        <w:t>C11</w:t>
      </w:r>
    </w:p>
    <w:p>
      <w:r>
        <w:t>=   1/11   8    1</w:t>
      </w:r>
    </w:p>
    <w:p>
      <w:r>
        <w:t>=   1/11   8    14</w:t>
      </w:r>
    </w:p>
    <w:p>
      <w:r>
        <w:t>Q565       564            Age of case</w:t>
      </w:r>
    </w:p>
    <w:p>
      <w:r>
        <w:t>=   1/11   564  1</w:t>
      </w:r>
    </w:p>
    <w:p>
      <w:r>
        <w:t/>
      </w:r>
    </w:p>
    <w:p>
      <w:r>
        <w:t>Q566                      Age GP1</w:t>
      </w:r>
    </w:p>
    <w:p>
      <w:r>
        <w:t>C11</w:t>
      </w:r>
    </w:p>
    <w:p>
      <w:r>
        <w:t>=1                        8(1.14)</w:t>
      </w:r>
    </w:p>
    <w:p>
      <w:r>
        <w:t>=3                        8(2/3.15/16)</w:t>
      </w:r>
    </w:p>
    <w:p>
      <w:r>
        <w:t>=5                        8(4/5.17/18)</w:t>
      </w:r>
    </w:p>
    <w:p>
      <w:r>
        <w:t>=   6/11   564  6</w:t>
      </w:r>
    </w:p>
    <w:p>
      <w:r>
        <w:t>Q567       566            Age GP2</w:t>
      </w:r>
    </w:p>
    <w:p>
      <w:r>
        <w:t>=1                        8(1.14)</w:t>
      </w:r>
    </w:p>
    <w:p>
      <w:r>
        <w:t>=3                        8(2/3.15/16)</w:t>
      </w:r>
    </w:p>
    <w:p>
      <w:r>
        <w:t>=5                        8(4/5.17/18)</w:t>
      </w:r>
    </w:p>
    <w:p>
      <w:r>
        <w:t>=7                        8(6/7.19/20)</w:t>
      </w:r>
    </w:p>
    <w:p>
      <w:r>
        <w:t>=   8/11   564  8</w:t>
      </w:r>
    </w:p>
    <w:p>
      <w:r>
        <w:t>Q568       566            Age GP1 of case</w:t>
      </w:r>
    </w:p>
    <w:p>
      <w:r>
        <w:t>=   1/11   566  1</w:t>
      </w:r>
    </w:p>
    <w:p>
      <w:r>
        <w:t>Q569       566            Age GP2 of case</w:t>
      </w:r>
    </w:p>
    <w:p>
      <w:r>
        <w:t>=   1/11   567  1</w:t>
      </w:r>
    </w:p>
    <w:p>
      <w:r>
        <w:t/>
      </w:r>
    </w:p>
    <w:p>
      <w:r>
        <w:t>Q570       13             B1-Home nearest MTR of case</w:t>
      </w:r>
    </w:p>
    <w:p>
      <w:r>
        <w:t>=   1/999  13   1</w:t>
      </w:r>
    </w:p>
    <w:p>
      <w:r>
        <w:t/>
      </w:r>
    </w:p>
    <w:p>
      <w:r>
        <w:t>Q571       14             B2 Distance MTR</w:t>
      </w:r>
    </w:p>
    <w:p>
      <w:r>
        <w:t>=   1/8    14   1</w:t>
      </w:r>
    </w:p>
    <w:p>
      <w:r>
        <w:t>Q572       14             B2 Revised of case</w:t>
      </w:r>
    </w:p>
    <w:p>
      <w:r>
        <w:t>=   1/8    14   1</w:t>
      </w:r>
    </w:p>
    <w:p>
      <w:r>
        <w:t/>
      </w:r>
    </w:p>
    <w:p>
      <w:r>
        <w:t>Q573                      Made trip or not</w:t>
      </w:r>
    </w:p>
    <w:p>
      <w:r>
        <w:t>C1</w:t>
      </w:r>
    </w:p>
    <w:p>
      <w:r>
        <w:t>=0                        503(0)</w:t>
      </w:r>
    </w:p>
    <w:p>
      <w:r>
        <w:t>=1                        503(N0)</w:t>
      </w:r>
    </w:p>
    <w:p>
      <w:r>
        <w:t>Q574       573            Made trip of case</w:t>
      </w:r>
    </w:p>
    <w:p>
      <w:r>
        <w:t>=   0/1    573  0</w:t>
      </w:r>
    </w:p>
    <w:p>
      <w:r>
        <w:t/>
      </w:r>
    </w:p>
    <w:p>
      <w:r>
        <w:t>Q575                      H1 Occup GP</w:t>
      </w:r>
    </w:p>
    <w:p>
      <w:r>
        <w:t>C99</w:t>
      </w:r>
    </w:p>
    <w:p>
      <w:r>
        <w:t>=   7/10   251  7</w:t>
      </w:r>
    </w:p>
    <w:p>
      <w:r>
        <w:t>=12                       251(1/6.11)</w:t>
      </w:r>
    </w:p>
    <w:p>
      <w:r>
        <w:t>=99                       251(19)</w:t>
      </w:r>
    </w:p>
    <w:p>
      <w:r>
        <w:t/>
      </w:r>
    </w:p>
    <w:p>
      <w:r>
        <w:t>Q576       575            H1 Occup GP of case</w:t>
      </w:r>
    </w:p>
    <w:p>
      <w:r>
        <w:t>=   1/99   575  1</w:t>
      </w:r>
    </w:p>
    <w:p>
      <w:r>
        <w:t/>
      </w:r>
    </w:p>
    <w:p>
      <w:r>
        <w:t>Q577                      H2a HI GP</w:t>
      </w:r>
    </w:p>
    <w:p>
      <w:r>
        <w:t>C19</w:t>
      </w:r>
    </w:p>
    <w:p>
      <w:r>
        <w:t>=3                        253(1/3)</w:t>
      </w:r>
    </w:p>
    <w:p>
      <w:r>
        <w:t>=5                        253(4/5)</w:t>
      </w:r>
    </w:p>
    <w:p>
      <w:pPr>
        <w:pageBreakBefore w:val="true"/>
      </w:pPr>
      <w:r>
        <w:t xml:space="preserve"> </w:t>
      </w:r>
    </w:p>
    <w:p>
      <w:r>
        <w:t>11:15:27 16/01/2014</w:t>
      </w:r>
    </w:p>
    <w:p>
      <w:r>
        <w:t/>
      </w:r>
    </w:p>
    <w:p>
      <w:r>
        <w:t>=   6/19   253  6</w:t>
      </w:r>
    </w:p>
    <w:p>
      <w:r>
        <w:t>Q578       577            H2a HI GP of case</w:t>
      </w:r>
    </w:p>
    <w:p>
      <w:r>
        <w:t>=   1/19   577  1</w:t>
      </w:r>
    </w:p>
    <w:p>
      <w:r>
        <w:t/>
      </w:r>
    </w:p>
    <w:p>
      <w:r>
        <w:t>Q579       254            H2b of case</w:t>
      </w:r>
    </w:p>
    <w:p>
      <w:r>
        <w:t>=   1/19   254  1</w:t>
      </w:r>
    </w:p>
    <w:p>
      <w:r>
        <w:t>Q580       254            H2b PI GP</w:t>
      </w:r>
    </w:p>
    <w:p>
      <w:r>
        <w:t>=   1/     254  1</w:t>
      </w:r>
    </w:p>
    <w:p>
      <w:r>
        <w:t>=4                        254(2/4)</w:t>
      </w:r>
    </w:p>
    <w:p>
      <w:r>
        <w:t>=   5/     254  5</w:t>
      </w:r>
    </w:p>
    <w:p>
      <w:r>
        <w:t>=7                        254(6/7)</w:t>
      </w:r>
    </w:p>
    <w:p>
      <w:r>
        <w:t>=   8/11   254  8</w:t>
      </w:r>
    </w:p>
    <w:p>
      <w:r>
        <w:t>=13                       254(12/13)</w:t>
      </w:r>
    </w:p>
    <w:p>
      <w:r>
        <w:t>=  19/     254  19</w:t>
      </w:r>
    </w:p>
    <w:p>
      <w:r>
        <w:t>Q581       580            H2b PI Group of case</w:t>
      </w:r>
    </w:p>
    <w:p>
      <w:r>
        <w:t>=   1/19   580  1</w:t>
      </w:r>
    </w:p>
    <w:p>
      <w:r>
        <w:t/>
      </w:r>
    </w:p>
    <w:p>
      <w:r>
        <w:t>Q582                      Person travelled in a week</w:t>
      </w:r>
    </w:p>
    <w:p>
      <w:r>
        <w:t>C1</w:t>
      </w:r>
    </w:p>
    <w:p>
      <w:r>
        <w:t>=1                        256(N0+N99)</w:t>
      </w:r>
    </w:p>
    <w:p>
      <w:r>
        <w:t>Q583       256            H4 MTR Freq of case</w:t>
      </w:r>
    </w:p>
    <w:p>
      <w:r>
        <w:t>=    =256</w:t>
      </w:r>
    </w:p>
    <w:p>
      <w:r>
        <w:t>Q584       256            H4 MTR Freq GP1</w:t>
      </w:r>
    </w:p>
    <w:p>
      <w:r>
        <w:t>=   0/4    256  0</w:t>
      </w:r>
    </w:p>
    <w:p>
      <w:r>
        <w:t>=5                        256(5/7)</w:t>
      </w:r>
    </w:p>
    <w:p>
      <w:r>
        <w:t>=6                        256(8/10)</w:t>
      </w:r>
    </w:p>
    <w:p>
      <w:r>
        <w:t>=7                        256(11/14)</w:t>
      </w:r>
    </w:p>
    <w:p>
      <w:r>
        <w:t>=8                        256(15/20)</w:t>
      </w:r>
    </w:p>
    <w:p>
      <w:r>
        <w:t>=9                        256(21/98)</w:t>
      </w:r>
    </w:p>
    <w:p>
      <w:r>
        <w:t>=  99/     256  99</w:t>
      </w:r>
    </w:p>
    <w:p>
      <w:r>
        <w:t>Q585       256            H4 MTR Freq GP2</w:t>
      </w:r>
    </w:p>
    <w:p>
      <w:r>
        <w:t>=   1/     256  0</w:t>
      </w:r>
    </w:p>
    <w:p>
      <w:r>
        <w:t>=2                        256(1/4)</w:t>
      </w:r>
    </w:p>
    <w:p>
      <w:r>
        <w:t>=3                        256(5/7)</w:t>
      </w:r>
    </w:p>
    <w:p>
      <w:r>
        <w:t>=4                        256(8/14)</w:t>
      </w:r>
    </w:p>
    <w:p>
      <w:r>
        <w:t>=5                        256(15/20)</w:t>
      </w:r>
    </w:p>
    <w:p>
      <w:r>
        <w:t>=6                        256(21/98)</w:t>
      </w:r>
    </w:p>
    <w:p>
      <w:r>
        <w:t>=  99/     256  99</w:t>
      </w:r>
    </w:p>
    <w:p>
      <w:r>
        <w:t>Q586       585            H4 MTR Travel GP2 of case</w:t>
      </w:r>
    </w:p>
    <w:p>
      <w:r>
        <w:t>=    =585</w:t>
      </w:r>
    </w:p>
    <w:p>
      <w:r>
        <w:t/>
      </w:r>
    </w:p>
    <w:p>
      <w:r>
        <w:t>Q587U           10        H4 GP3</w:t>
      </w:r>
    </w:p>
    <w:p>
      <w:r>
        <w:t>=    ="Light"             585(1)</w:t>
      </w:r>
    </w:p>
    <w:p>
      <w:r>
        <w:t>=    ="Infrequent"        585(2/3)</w:t>
      </w:r>
    </w:p>
    <w:p>
      <w:r>
        <w:t>=    ="Frequent"          585(4/6)</w:t>
      </w:r>
    </w:p>
    <w:p>
      <w:r>
        <w:t/>
      </w:r>
    </w:p>
    <w:p>
      <w:r>
        <w:t>Q588U           10        H4 GP3 of case</w:t>
      </w:r>
    </w:p>
    <w:p>
      <w:r>
        <w:t>=    ="Light"             585(1)</w:t>
      </w:r>
    </w:p>
    <w:p>
      <w:r>
        <w:t>=    ="Infrequent"        585(2/3)</w:t>
      </w:r>
    </w:p>
    <w:p>
      <w:r>
        <w:t>=    ="Frequent"          585(4/6)</w:t>
      </w:r>
    </w:p>
    <w:p>
      <w:r>
        <w:t/>
      </w:r>
    </w:p>
    <w:p>
      <w:r>
        <w:t>Q589       258            H6 LR GP</w:t>
      </w:r>
    </w:p>
    <w:p>
      <w:r>
        <w:t>=   0/4    258  0</w:t>
      </w:r>
    </w:p>
    <w:p>
      <w:r>
        <w:t>=5                        258(5/7)</w:t>
      </w:r>
    </w:p>
    <w:p>
      <w:r>
        <w:t>=6                        258(8/10)</w:t>
      </w:r>
    </w:p>
    <w:p>
      <w:r>
        <w:t>=7                        258(11/14)</w:t>
      </w:r>
    </w:p>
    <w:p>
      <w:r>
        <w:t>=8                        258(15/20)</w:t>
      </w:r>
    </w:p>
    <w:p>
      <w:r>
        <w:t>=9                        258(21/98)</w:t>
      </w:r>
    </w:p>
    <w:p>
      <w:r>
        <w:t>=  99/     258  99</w:t>
      </w:r>
    </w:p>
    <w:p>
      <w:r>
        <w:t/>
      </w:r>
    </w:p>
    <w:p>
      <w:r>
        <w:t>Q590       259            H7 Low/LMC GP</w:t>
      </w:r>
    </w:p>
    <w:p>
      <w:r>
        <w:t>=   0/4    259  0</w:t>
      </w:r>
    </w:p>
    <w:p>
      <w:pPr>
        <w:pageBreakBefore w:val="true"/>
      </w:pPr>
      <w:r>
        <w:t xml:space="preserve"> </w:t>
      </w:r>
    </w:p>
    <w:p>
      <w:r>
        <w:t>11:15:27 16/01/2014</w:t>
      </w:r>
    </w:p>
    <w:p>
      <w:r>
        <w:t/>
      </w:r>
    </w:p>
    <w:p>
      <w:r>
        <w:t>=5                        259(5/10)</w:t>
      </w:r>
    </w:p>
    <w:p>
      <w:r>
        <w:t>=6                        259(11/20)</w:t>
      </w:r>
    </w:p>
    <w:p>
      <w:r>
        <w:t>=7                        259(21/30)</w:t>
      </w:r>
    </w:p>
    <w:p>
      <w:r>
        <w:t>=8                        259(31/60)</w:t>
      </w:r>
    </w:p>
    <w:p>
      <w:r>
        <w:t>=9                        259(61/98)</w:t>
      </w:r>
    </w:p>
    <w:p>
      <w:r>
        <w:t>=  99/     259  99</w:t>
      </w:r>
    </w:p>
    <w:p>
      <w:r>
        <w:t/>
      </w:r>
    </w:p>
    <w:p>
      <w:r>
        <w:t>Q591       260            H8 AEL GP</w:t>
      </w:r>
    </w:p>
    <w:p>
      <w:r>
        <w:t>=   0/5    260  0</w:t>
      </w:r>
    </w:p>
    <w:p>
      <w:r>
        <w:t>=6                        260(6/10)</w:t>
      </w:r>
    </w:p>
    <w:p>
      <w:r>
        <w:t>=7                        260(11/20)</w:t>
      </w:r>
    </w:p>
    <w:p>
      <w:r>
        <w:t>=8                        260(21/30)</w:t>
      </w:r>
    </w:p>
    <w:p>
      <w:r>
        <w:t>=9                        260(31/50)</w:t>
      </w:r>
    </w:p>
    <w:p>
      <w:r>
        <w:t>=10                       260(51/98)</w:t>
      </w:r>
    </w:p>
    <w:p>
      <w:r>
        <w:t>=  99/     260  99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sectPr w:rsidR="003E7753" w:rsidRPr="006F04DC" w:rsidSect="00071037">
      <w:pgSz w:w="11907" w:h="16839"/>
      <w:pgMar w:top="284" w:right="567" w:bottom="284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9"/>
  <w:doNotDisplayPageBoundaries/>
  <w:embedSystemFonts/>
  <w:bordersDoNotSurroundHeader/>
  <w:bordersDoNotSurroundFooter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1E14"/>
    <w:rsid w:val="00031E26"/>
    <w:rsid w:val="00071037"/>
    <w:rsid w:val="00093BAA"/>
    <w:rsid w:val="0023162C"/>
    <w:rsid w:val="003E7753"/>
    <w:rsid w:val="003F113D"/>
    <w:rsid w:val="004A2538"/>
    <w:rsid w:val="005A0385"/>
    <w:rsid w:val="006D5A69"/>
    <w:rsid w:val="006E6DBB"/>
    <w:rsid w:val="006F04DC"/>
    <w:rsid w:val="00845103"/>
    <w:rsid w:val="00951E14"/>
    <w:rsid w:val="00B551EA"/>
    <w:rsid w:val="00C8652C"/>
    <w:rsid w:val="00CA30C0"/>
    <w:rsid w:val="00CE1DDD"/>
    <w:rsid w:val="00F8376E"/>
    <w:rsid w:val="00FD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Arial Unicode MS" w:hAnsi="Courier New" w:cs="Courier New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13D"/>
    <w:rPr>
      <w:kern w:val="0"/>
      <w:sz w:val="14"/>
      <w:szCs w:val="1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CA30C0"/>
    <w:rPr>
      <w:rFonts w:ascii="Consolas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A30C0"/>
    <w:rPr>
      <w:rFonts w:ascii="Consolas" w:hAnsi="Consolas"/>
      <w:sz w:val="21"/>
      <w:lang w:eastAsia="zh-TW"/>
    </w:rPr>
  </w:style>
  <w:style w:type="paragraph" w:customStyle="1" w:styleId="CourierNew7">
    <w:name w:val="Courier New 7"/>
    <w:basedOn w:val="Normal"/>
    <w:link w:val="CourierNew7Char"/>
    <w:uiPriority w:val="99"/>
    <w:rsid w:val="006F04DC"/>
  </w:style>
  <w:style w:type="character" w:customStyle="1" w:styleId="CourierNew7Char">
    <w:name w:val="Courier New 7 Char"/>
    <w:basedOn w:val="DefaultParagraphFont"/>
    <w:link w:val="CourierNew7"/>
    <w:uiPriority w:val="99"/>
    <w:locked/>
    <w:rsid w:val="006F04DC"/>
    <w:rPr>
      <w:rFonts w:ascii="Courier New" w:hAnsi="Courier New" w:cs="Courier New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0</Words>
  <Characters>2</Characters>
  <Application>Microsoft Office Outlook</Application>
  <DocSecurity>0</DocSecurity>
  <Lines>0</Lines>
  <Paragraphs>0</Paragraphs>
  <ScaleCrop>false</ScaleCrop>
  <Company>Consumer Search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2013-08-27T09:56:00Z</dcterms:created>
  <dc:creator>Warren Chau</dc:creator>
  <lastModifiedBy>Helic</lastModifiedBy>
  <dcterms:modified xsi:type="dcterms:W3CDTF">2013-08-29T15:14:00Z</dcterms:modified>
  <revision>6</revision>
</coreProperties>
</file>